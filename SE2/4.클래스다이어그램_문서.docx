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Pr="00343216" w:rsidRDefault="00032A93">
      <w:pPr>
        <w:pStyle w:val="5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 w:hint="eastAsia"/>
        </w:rPr>
        <w:t>Project Document</w:t>
      </w:r>
    </w:p>
    <w:p w:rsidR="00032A93" w:rsidRPr="00343216" w:rsidRDefault="00021C69">
      <w:pPr>
        <w:pStyle w:val="a8"/>
        <w:spacing w:before="1800" w:after="180"/>
        <w:ind w:right="600"/>
        <w:rPr>
          <w:rFonts w:ascii="나눔고딕" w:eastAsia="나눔고딕" w:hAnsi="나눔고딕"/>
        </w:rPr>
      </w:pPr>
      <w:r>
        <w:pict>
          <v:line id="_x0000_s1038" alt="" style="position:absolute;left:0;text-align:left;z-index:2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  <w:r>
        <w:pict>
          <v:rect id="_x0000_s1037" alt="" style="position:absolute;left:0;text-align:left;margin-left:396pt;margin-top:117.2pt;width:27pt;height:639pt;z-index:1;mso-wrap-edited:f;mso-width-percent:0;mso-height-percent:0;mso-position-vertical-relative:page;mso-width-percent:0;mso-height-percent:0" fillcolor="#ddd" stroked="f">
            <w10:wrap anchory="page"/>
          </v:rect>
        </w:pict>
      </w:r>
    </w:p>
    <w:p w:rsidR="00032A93" w:rsidRPr="00343216" w:rsidRDefault="00CC1521">
      <w:pPr>
        <w:pStyle w:val="a9"/>
        <w:spacing w:after="720"/>
        <w:ind w:right="100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 w:hint="eastAsia"/>
        </w:rPr>
        <w:t>System Model (Class Diagram)</w:t>
      </w:r>
      <w:r w:rsidR="00032A93" w:rsidRPr="00343216">
        <w:rPr>
          <w:rFonts w:ascii="나눔고딕" w:eastAsia="나눔고딕" w:hAnsi="나눔고딕" w:hint="eastAsia"/>
        </w:rPr>
        <w:t xml:space="preserve"> </w:t>
      </w:r>
      <w:r w:rsidR="002F39C6" w:rsidRPr="00343216">
        <w:rPr>
          <w:rFonts w:ascii="나눔고딕" w:eastAsia="나눔고딕" w:hAnsi="나눔고딕" w:hint="eastAsia"/>
        </w:rPr>
        <w:t>Document</w:t>
      </w:r>
    </w:p>
    <w:p w:rsidR="006D5CF6" w:rsidRPr="00343216" w:rsidRDefault="006D5CF6" w:rsidP="006D5CF6">
      <w:pPr>
        <w:rPr>
          <w:rFonts w:ascii="나눔고딕" w:eastAsia="나눔고딕" w:hAnsi="나눔고딕"/>
        </w:rPr>
      </w:pPr>
    </w:p>
    <w:p w:rsidR="006D5CF6" w:rsidRPr="00343216" w:rsidRDefault="006D5CF6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F20374" w:rsidP="006D5CF6">
      <w:pPr>
        <w:rPr>
          <w:rFonts w:ascii="나눔고딕" w:eastAsia="나눔고딕" w:hAnsi="나눔고딕"/>
        </w:rPr>
      </w:pPr>
    </w:p>
    <w:p w:rsidR="00F20374" w:rsidRPr="00343216" w:rsidRDefault="00BF5E92" w:rsidP="00F20374">
      <w:pPr>
        <w:pStyle w:val="ab"/>
        <w:spacing w:after="360"/>
        <w:rPr>
          <w:rFonts w:ascii="나눔고딕" w:eastAsia="나눔고딕" w:hAnsi="나눔고딕"/>
          <w:spacing w:val="0"/>
          <w:sz w:val="40"/>
        </w:rPr>
      </w:pPr>
      <w:proofErr w:type="spellStart"/>
      <w:r w:rsidRPr="00343216">
        <w:rPr>
          <w:rFonts w:ascii="나눔고딕" w:eastAsia="나눔고딕" w:hAnsi="나눔고딕"/>
          <w:spacing w:val="0"/>
          <w:sz w:val="40"/>
        </w:rPr>
        <w:t>Lafuta</w:t>
      </w:r>
      <w:proofErr w:type="spellEnd"/>
      <w:r w:rsidR="00F20374" w:rsidRPr="00343216">
        <w:rPr>
          <w:rFonts w:ascii="나눔고딕" w:eastAsia="나눔고딕" w:hAnsi="나눔고딕" w:hint="eastAsia"/>
          <w:spacing w:val="0"/>
          <w:sz w:val="40"/>
        </w:rPr>
        <w:t xml:space="preserve"> 조</w:t>
      </w:r>
    </w:p>
    <w:p w:rsidR="00F20374" w:rsidRPr="00343216" w:rsidRDefault="00F20374" w:rsidP="00F20374">
      <w:pPr>
        <w:pStyle w:val="ab"/>
        <w:spacing w:after="360"/>
        <w:rPr>
          <w:rFonts w:ascii="나눔고딕" w:eastAsia="나눔고딕" w:hAnsi="나눔고딕"/>
          <w:spacing w:val="0"/>
          <w:sz w:val="40"/>
        </w:rPr>
      </w:pPr>
      <w:r w:rsidRPr="00343216">
        <w:rPr>
          <w:rFonts w:ascii="나눔고딕" w:eastAsia="나눔고딕" w:hAnsi="나눔고딕" w:hint="eastAsia"/>
          <w:spacing w:val="0"/>
          <w:sz w:val="40"/>
        </w:rPr>
        <w:t xml:space="preserve">조원 :  </w:t>
      </w:r>
      <w:r w:rsidR="00BF5E92" w:rsidRPr="00343216">
        <w:rPr>
          <w:rFonts w:ascii="나눔고딕" w:eastAsia="나눔고딕" w:hAnsi="나눔고딕" w:hint="eastAsia"/>
          <w:spacing w:val="0"/>
          <w:sz w:val="40"/>
        </w:rPr>
        <w:t>김종운,</w:t>
      </w:r>
      <w:r w:rsidR="00BF5E92" w:rsidRPr="00343216">
        <w:rPr>
          <w:rFonts w:ascii="나눔고딕" w:eastAsia="나눔고딕" w:hAnsi="나눔고딕"/>
          <w:spacing w:val="0"/>
          <w:sz w:val="40"/>
        </w:rPr>
        <w:t xml:space="preserve"> </w:t>
      </w:r>
      <w:proofErr w:type="spellStart"/>
      <w:r w:rsidR="00BF5E92" w:rsidRPr="00343216">
        <w:rPr>
          <w:rFonts w:ascii="나눔고딕" w:eastAsia="나눔고딕" w:hAnsi="나눔고딕" w:hint="eastAsia"/>
          <w:spacing w:val="0"/>
          <w:sz w:val="40"/>
        </w:rPr>
        <w:t>정지수</w:t>
      </w:r>
      <w:proofErr w:type="spellEnd"/>
    </w:p>
    <w:p w:rsidR="00F20374" w:rsidRPr="00343216" w:rsidRDefault="00F20374" w:rsidP="00F20374">
      <w:pPr>
        <w:pStyle w:val="ab"/>
        <w:spacing w:after="360"/>
        <w:rPr>
          <w:rFonts w:ascii="나눔고딕" w:eastAsia="나눔고딕" w:hAnsi="나눔고딕"/>
          <w:spacing w:val="0"/>
          <w:sz w:val="40"/>
        </w:rPr>
      </w:pPr>
      <w:r w:rsidRPr="00343216">
        <w:rPr>
          <w:rFonts w:ascii="나눔고딕" w:eastAsia="나눔고딕" w:hAnsi="나눔고딕" w:hint="eastAsia"/>
          <w:spacing w:val="0"/>
          <w:sz w:val="40"/>
        </w:rPr>
        <w:t xml:space="preserve">지도교수: </w:t>
      </w:r>
      <w:proofErr w:type="spellStart"/>
      <w:r w:rsidR="00BF5E92" w:rsidRPr="00343216">
        <w:rPr>
          <w:rFonts w:ascii="나눔고딕" w:eastAsia="나눔고딕" w:hAnsi="나눔고딕" w:hint="eastAsia"/>
          <w:spacing w:val="0"/>
          <w:sz w:val="40"/>
        </w:rPr>
        <w:t>정상근</w:t>
      </w:r>
      <w:proofErr w:type="spellEnd"/>
      <w:r w:rsidRPr="00343216">
        <w:rPr>
          <w:rFonts w:ascii="나눔고딕" w:eastAsia="나눔고딕" w:hAnsi="나눔고딕"/>
          <w:spacing w:val="0"/>
          <w:sz w:val="40"/>
        </w:rPr>
        <w:t>(</w:t>
      </w:r>
      <w:r w:rsidRPr="00343216">
        <w:rPr>
          <w:rFonts w:ascii="나눔고딕" w:eastAsia="나눔고딕" w:hAnsi="나눔고딕" w:hint="eastAsia"/>
          <w:spacing w:val="0"/>
          <w:sz w:val="40"/>
        </w:rPr>
        <w:t>서명</w:t>
      </w:r>
      <w:r w:rsidRPr="00343216">
        <w:rPr>
          <w:rFonts w:ascii="나눔고딕" w:eastAsia="나눔고딕" w:hAnsi="나눔고딕"/>
          <w:spacing w:val="0"/>
          <w:sz w:val="40"/>
        </w:rPr>
        <w:t>)</w:t>
      </w:r>
    </w:p>
    <w:p w:rsidR="00E11E5B" w:rsidRPr="00343216" w:rsidRDefault="00E11E5B" w:rsidP="006D5CF6">
      <w:pPr>
        <w:rPr>
          <w:rFonts w:ascii="나눔고딕" w:eastAsia="나눔고딕" w:hAnsi="나눔고딕"/>
        </w:rPr>
        <w:sectPr w:rsidR="00E11E5B" w:rsidRPr="0034321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32A93" w:rsidRPr="00343216" w:rsidRDefault="00F102EC">
      <w:pPr>
        <w:pStyle w:val="ab"/>
        <w:spacing w:after="36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  <w:r w:rsidR="00032A93" w:rsidRPr="00343216">
        <w:rPr>
          <w:rFonts w:ascii="나눔고딕" w:eastAsia="나눔고딕" w:hAnsi="나눔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108"/>
        <w:gridCol w:w="1515"/>
      </w:tblGrid>
      <w:tr w:rsidR="00032A93" w:rsidRPr="00343216" w:rsidTr="005E47C3">
        <w:tc>
          <w:tcPr>
            <w:tcW w:w="645" w:type="dxa"/>
            <w:shd w:val="clear" w:color="auto" w:fill="B3B3B3"/>
          </w:tcPr>
          <w:p w:rsidR="00032A93" w:rsidRPr="0034321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나눔고딕" w:eastAsia="나눔고딕" w:hAnsi="나눔고딕"/>
                <w:smallCaps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Pr="00343216" w:rsidRDefault="00032A93">
            <w:pPr>
              <w:rPr>
                <w:rFonts w:ascii="나눔고딕" w:eastAsia="나눔고딕" w:hAnsi="나눔고딕"/>
                <w:smallCaps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mallCaps/>
                <w:spacing w:val="-20"/>
              </w:rPr>
              <w:t>Date</w:t>
            </w:r>
          </w:p>
        </w:tc>
        <w:tc>
          <w:tcPr>
            <w:tcW w:w="5108" w:type="dxa"/>
            <w:shd w:val="clear" w:color="auto" w:fill="B3B3B3"/>
          </w:tcPr>
          <w:p w:rsidR="00032A93" w:rsidRPr="00343216" w:rsidRDefault="00032A93">
            <w:pPr>
              <w:rPr>
                <w:rFonts w:ascii="나눔고딕" w:eastAsia="나눔고딕" w:hAnsi="나눔고딕"/>
                <w:smallCaps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mallCaps/>
                <w:spacing w:val="-20"/>
              </w:rPr>
              <w:t>Affected Section</w:t>
            </w:r>
          </w:p>
        </w:tc>
        <w:tc>
          <w:tcPr>
            <w:tcW w:w="1515" w:type="dxa"/>
            <w:shd w:val="clear" w:color="auto" w:fill="B3B3B3"/>
          </w:tcPr>
          <w:p w:rsidR="00032A93" w:rsidRPr="00343216" w:rsidRDefault="00032A93">
            <w:pPr>
              <w:rPr>
                <w:rFonts w:ascii="나눔고딕" w:eastAsia="나눔고딕" w:hAnsi="나눔고딕"/>
                <w:smallCaps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mallCaps/>
                <w:spacing w:val="-20"/>
              </w:rPr>
              <w:t>Author</w:t>
            </w:r>
          </w:p>
        </w:tc>
      </w:tr>
      <w:tr w:rsidR="00032A93" w:rsidRPr="00343216" w:rsidTr="005E47C3">
        <w:tc>
          <w:tcPr>
            <w:tcW w:w="645" w:type="dxa"/>
          </w:tcPr>
          <w:p w:rsidR="00032A93" w:rsidRPr="00343216" w:rsidRDefault="00032A93">
            <w:pPr>
              <w:jc w:val="center"/>
              <w:rPr>
                <w:rFonts w:ascii="나눔고딕" w:eastAsia="나눔고딕" w:hAnsi="나눔고딕"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Pr="00343216" w:rsidRDefault="000165E7" w:rsidP="00F20374">
            <w:pPr>
              <w:rPr>
                <w:rFonts w:ascii="나눔고딕" w:eastAsia="나눔고딕" w:hAnsi="나눔고딕"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pacing w:val="-20"/>
              </w:rPr>
              <w:t>20</w:t>
            </w:r>
            <w:r w:rsidR="00BF5E92" w:rsidRPr="00343216">
              <w:rPr>
                <w:rFonts w:ascii="나눔고딕" w:eastAsia="나눔고딕" w:hAnsi="나눔고딕"/>
                <w:spacing w:val="-20"/>
              </w:rPr>
              <w:t>20</w:t>
            </w:r>
            <w:r w:rsidRPr="00343216">
              <w:rPr>
                <w:rFonts w:ascii="나눔고딕" w:eastAsia="나눔고딕" w:hAnsi="나눔고딕" w:hint="eastAsia"/>
                <w:spacing w:val="-20"/>
              </w:rPr>
              <w:t>/</w:t>
            </w:r>
            <w:r w:rsidR="00F0187D" w:rsidRPr="00343216">
              <w:rPr>
                <w:rFonts w:ascii="나눔고딕" w:eastAsia="나눔고딕" w:hAnsi="나눔고딕"/>
                <w:spacing w:val="-20"/>
              </w:rPr>
              <w:t>0</w:t>
            </w:r>
            <w:r w:rsidR="00F20374" w:rsidRPr="00343216">
              <w:rPr>
                <w:rFonts w:ascii="나눔고딕" w:eastAsia="나눔고딕" w:hAnsi="나눔고딕"/>
                <w:spacing w:val="-20"/>
              </w:rPr>
              <w:t>5</w:t>
            </w:r>
            <w:r w:rsidR="00F20374" w:rsidRPr="00343216">
              <w:rPr>
                <w:rFonts w:ascii="나눔고딕" w:eastAsia="나눔고딕" w:hAnsi="나눔고딕" w:hint="eastAsia"/>
                <w:spacing w:val="-20"/>
              </w:rPr>
              <w:t>/</w:t>
            </w:r>
            <w:r w:rsidR="00BF5E92" w:rsidRPr="00343216">
              <w:rPr>
                <w:rFonts w:ascii="나눔고딕" w:eastAsia="나눔고딕" w:hAnsi="나눔고딕"/>
                <w:spacing w:val="-20"/>
              </w:rPr>
              <w:t>9</w:t>
            </w:r>
          </w:p>
        </w:tc>
        <w:tc>
          <w:tcPr>
            <w:tcW w:w="5108" w:type="dxa"/>
          </w:tcPr>
          <w:p w:rsidR="00032A93" w:rsidRPr="00343216" w:rsidRDefault="005E47C3">
            <w:pPr>
              <w:rPr>
                <w:rFonts w:ascii="나눔고딕" w:eastAsia="나눔고딕" w:hAnsi="나눔고딕"/>
                <w:spacing w:val="-20"/>
              </w:rPr>
            </w:pPr>
            <w:r>
              <w:rPr>
                <w:rFonts w:ascii="나눔고딕" w:eastAsia="나눔고딕" w:hAnsi="나눔고딕" w:hint="eastAsia"/>
                <w:spacing w:val="-20"/>
              </w:rPr>
              <w:t xml:space="preserve">클래스 </w:t>
            </w:r>
            <w:proofErr w:type="spellStart"/>
            <w:r>
              <w:rPr>
                <w:rFonts w:ascii="나눔고딕" w:eastAsia="나눔고딕" w:hAnsi="나눔고딕" w:hint="eastAsia"/>
                <w:spacing w:val="-20"/>
              </w:rPr>
              <w:t>다이어</w:t>
            </w:r>
            <w:proofErr w:type="spellEnd"/>
            <w:r>
              <w:rPr>
                <w:rFonts w:ascii="나눔고딕" w:eastAsia="나눔고딕" w:hAnsi="나눔고딕" w:hint="eastAsia"/>
                <w:spacing w:val="-20"/>
              </w:rPr>
              <w:t xml:space="preserve"> 그램 작성</w:t>
            </w:r>
          </w:p>
        </w:tc>
        <w:tc>
          <w:tcPr>
            <w:tcW w:w="1515" w:type="dxa"/>
          </w:tcPr>
          <w:p w:rsidR="00032A93" w:rsidRPr="00343216" w:rsidRDefault="00BF5E92">
            <w:pPr>
              <w:rPr>
                <w:rFonts w:ascii="나눔고딕" w:eastAsia="나눔고딕" w:hAnsi="나눔고딕" w:hint="eastAsia"/>
                <w:spacing w:val="-20"/>
              </w:rPr>
            </w:pPr>
            <w:r w:rsidRPr="00343216">
              <w:rPr>
                <w:rFonts w:ascii="나눔고딕" w:eastAsia="나눔고딕" w:hAnsi="나눔고딕" w:hint="eastAsia"/>
                <w:spacing w:val="-20"/>
              </w:rPr>
              <w:t>김종운</w:t>
            </w:r>
            <w:r w:rsidR="005E47C3">
              <w:rPr>
                <w:rFonts w:ascii="나눔고딕" w:eastAsia="나눔고딕" w:hAnsi="나눔고딕" w:hint="eastAsia"/>
                <w:spacing w:val="-20"/>
              </w:rPr>
              <w:t>,</w:t>
            </w:r>
            <w:r w:rsidR="005E47C3">
              <w:rPr>
                <w:rFonts w:ascii="나눔고딕" w:eastAsia="나눔고딕" w:hAnsi="나눔고딕"/>
                <w:spacing w:val="-20"/>
              </w:rPr>
              <w:t xml:space="preserve"> </w:t>
            </w:r>
            <w:proofErr w:type="spellStart"/>
            <w:r w:rsidR="005E47C3">
              <w:rPr>
                <w:rFonts w:ascii="나눔고딕" w:eastAsia="나눔고딕" w:hAnsi="나눔고딕" w:hint="eastAsia"/>
                <w:spacing w:val="-20"/>
              </w:rPr>
              <w:t>정지수</w:t>
            </w:r>
            <w:proofErr w:type="spellEnd"/>
          </w:p>
        </w:tc>
      </w:tr>
      <w:tr w:rsidR="00032A93" w:rsidRPr="00343216" w:rsidTr="005E47C3">
        <w:tc>
          <w:tcPr>
            <w:tcW w:w="645" w:type="dxa"/>
          </w:tcPr>
          <w:p w:rsidR="00032A93" w:rsidRPr="00343216" w:rsidRDefault="00032A93">
            <w:pPr>
              <w:jc w:val="center"/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1434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5108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1515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</w:tr>
      <w:tr w:rsidR="00032A93" w:rsidRPr="00343216" w:rsidTr="005E47C3">
        <w:tc>
          <w:tcPr>
            <w:tcW w:w="645" w:type="dxa"/>
          </w:tcPr>
          <w:p w:rsidR="00032A93" w:rsidRPr="00343216" w:rsidRDefault="00032A93">
            <w:pPr>
              <w:jc w:val="center"/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1434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5108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1515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</w:tr>
      <w:tr w:rsidR="00032A93" w:rsidRPr="00343216" w:rsidTr="005E47C3">
        <w:tc>
          <w:tcPr>
            <w:tcW w:w="645" w:type="dxa"/>
          </w:tcPr>
          <w:p w:rsidR="00032A93" w:rsidRPr="00343216" w:rsidRDefault="00032A93">
            <w:pPr>
              <w:jc w:val="center"/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1434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5108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  <w:tc>
          <w:tcPr>
            <w:tcW w:w="1515" w:type="dxa"/>
          </w:tcPr>
          <w:p w:rsidR="00032A93" w:rsidRPr="00343216" w:rsidRDefault="00032A93">
            <w:pPr>
              <w:rPr>
                <w:rFonts w:ascii="나눔고딕" w:eastAsia="나눔고딕" w:hAnsi="나눔고딕"/>
                <w:spacing w:val="-20"/>
              </w:rPr>
            </w:pPr>
          </w:p>
        </w:tc>
      </w:tr>
    </w:tbl>
    <w:p w:rsidR="00032A93" w:rsidRPr="00343216" w:rsidRDefault="00032A93">
      <w:pPr>
        <w:rPr>
          <w:rFonts w:ascii="나눔고딕" w:eastAsia="나눔고딕" w:hAnsi="나눔고딕"/>
          <w:spacing w:val="-20"/>
        </w:rPr>
      </w:pPr>
    </w:p>
    <w:p w:rsidR="00032A93" w:rsidRPr="00343216" w:rsidRDefault="00032A93">
      <w:pPr>
        <w:pStyle w:val="ab"/>
        <w:spacing w:after="36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  <w:r w:rsidRPr="00343216">
        <w:rPr>
          <w:rFonts w:ascii="나눔고딕" w:eastAsia="나눔고딕" w:hAnsi="나눔고딕" w:hint="eastAsia"/>
        </w:rPr>
        <w:lastRenderedPageBreak/>
        <w:t>Table of Contents</w:t>
      </w:r>
    </w:p>
    <w:p w:rsidR="00DE47A6" w:rsidRPr="00343216" w:rsidRDefault="00377264">
      <w:pPr>
        <w:pStyle w:val="11"/>
        <w:ind w:left="200"/>
        <w:rPr>
          <w:rFonts w:ascii="나눔고딕" w:eastAsia="나눔고딕" w:hAnsi="나눔고딕"/>
          <w:b w:val="0"/>
          <w:bCs w:val="0"/>
          <w:caps w:val="0"/>
          <w:noProof/>
          <w:kern w:val="2"/>
          <w:szCs w:val="22"/>
        </w:rPr>
      </w:pPr>
      <w:r w:rsidRPr="00343216">
        <w:rPr>
          <w:rFonts w:ascii="나눔고딕" w:eastAsia="나눔고딕" w:hAnsi="나눔고딕"/>
        </w:rPr>
        <w:fldChar w:fldCharType="begin"/>
      </w:r>
      <w:r w:rsidR="002A79BA" w:rsidRPr="00343216">
        <w:rPr>
          <w:rFonts w:ascii="나눔고딕" w:eastAsia="나눔고딕" w:hAnsi="나눔고딕"/>
        </w:rPr>
        <w:instrText xml:space="preserve"> </w:instrText>
      </w:r>
      <w:r w:rsidR="002A79BA" w:rsidRPr="00343216">
        <w:rPr>
          <w:rFonts w:ascii="나눔고딕" w:eastAsia="나눔고딕" w:hAnsi="나눔고딕" w:hint="eastAsia"/>
        </w:rPr>
        <w:instrText>TOC \o "1-3" \h \z \u</w:instrText>
      </w:r>
      <w:r w:rsidR="002A79BA" w:rsidRPr="00343216">
        <w:rPr>
          <w:rFonts w:ascii="나눔고딕" w:eastAsia="나눔고딕" w:hAnsi="나눔고딕"/>
        </w:rPr>
        <w:instrText xml:space="preserve"> </w:instrText>
      </w:r>
      <w:r w:rsidRPr="00343216">
        <w:rPr>
          <w:rFonts w:ascii="나눔고딕" w:eastAsia="나눔고딕" w:hAnsi="나눔고딕"/>
        </w:rPr>
        <w:fldChar w:fldCharType="separate"/>
      </w:r>
      <w:hyperlink w:anchor="_Toc452512698" w:history="1">
        <w:r w:rsidR="00DE47A6" w:rsidRPr="00343216">
          <w:rPr>
            <w:rStyle w:val="af"/>
            <w:rFonts w:ascii="나눔고딕" w:eastAsia="나눔고딕" w:hAnsi="나눔고딕"/>
            <w:noProof/>
          </w:rPr>
          <w:t>1.</w:t>
        </w:r>
        <w:r w:rsidR="00DE47A6" w:rsidRPr="00343216">
          <w:rPr>
            <w:rFonts w:ascii="나눔고딕" w:eastAsia="나눔고딕" w:hAnsi="나눔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343216">
          <w:rPr>
            <w:rStyle w:val="af"/>
            <w:rFonts w:ascii="나눔고딕" w:eastAsia="나눔고딕" w:hAnsi="나눔고딕"/>
            <w:noProof/>
          </w:rPr>
          <w:t>Introduction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_Toc452512698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5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DE47A6" w:rsidRPr="00343216" w:rsidRDefault="00021C69">
      <w:pPr>
        <w:pStyle w:val="20"/>
        <w:ind w:left="200"/>
        <w:rPr>
          <w:rFonts w:ascii="나눔고딕" w:eastAsia="나눔고딕" w:hAnsi="나눔고딕"/>
          <w:smallCaps w:val="0"/>
          <w:noProof/>
          <w:kern w:val="2"/>
          <w:szCs w:val="22"/>
        </w:rPr>
      </w:pPr>
      <w:hyperlink w:anchor="_Toc452512699" w:history="1">
        <w:r w:rsidR="00DE47A6" w:rsidRPr="00343216">
          <w:rPr>
            <w:rStyle w:val="af"/>
            <w:rFonts w:ascii="나눔고딕" w:eastAsia="나눔고딕" w:hAnsi="나눔고딕"/>
            <w:noProof/>
          </w:rPr>
          <w:t>1.1.</w:t>
        </w:r>
        <w:r w:rsidR="00DE47A6" w:rsidRPr="00343216">
          <w:rPr>
            <w:rFonts w:ascii="나눔고딕" w:eastAsia="나눔고딕" w:hAnsi="나눔고딕"/>
            <w:smallCaps w:val="0"/>
            <w:noProof/>
            <w:kern w:val="2"/>
            <w:szCs w:val="22"/>
          </w:rPr>
          <w:tab/>
        </w:r>
        <w:r w:rsidR="00DE47A6" w:rsidRPr="00343216">
          <w:rPr>
            <w:rStyle w:val="af"/>
            <w:rFonts w:ascii="나눔고딕" w:eastAsia="나눔고딕" w:hAnsi="나눔고딕"/>
            <w:noProof/>
          </w:rPr>
          <w:t>Objective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_Toc452512699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5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DE47A6" w:rsidRPr="00343216" w:rsidRDefault="00021C69">
      <w:pPr>
        <w:pStyle w:val="11"/>
        <w:ind w:left="200"/>
        <w:rPr>
          <w:rFonts w:ascii="나눔고딕" w:eastAsia="나눔고딕" w:hAnsi="나눔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343216">
          <w:rPr>
            <w:rStyle w:val="af"/>
            <w:rFonts w:ascii="나눔고딕" w:eastAsia="나눔고딕" w:hAnsi="나눔고딕"/>
            <w:noProof/>
          </w:rPr>
          <w:t>2.</w:t>
        </w:r>
        <w:r w:rsidR="00DE47A6" w:rsidRPr="00343216">
          <w:rPr>
            <w:rFonts w:ascii="나눔고딕" w:eastAsia="나눔고딕" w:hAnsi="나눔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343216">
          <w:rPr>
            <w:rStyle w:val="af"/>
            <w:rFonts w:ascii="나눔고딕" w:eastAsia="나눔고딕" w:hAnsi="나눔고딕"/>
            <w:noProof/>
          </w:rPr>
          <w:t>Class Diagram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_Toc452512700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6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DE47A6" w:rsidRPr="00343216" w:rsidRDefault="00021C69">
      <w:pPr>
        <w:pStyle w:val="11"/>
        <w:ind w:left="200"/>
        <w:rPr>
          <w:rFonts w:ascii="나눔고딕" w:eastAsia="나눔고딕" w:hAnsi="나눔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343216">
          <w:rPr>
            <w:rStyle w:val="af"/>
            <w:rFonts w:ascii="나눔고딕" w:eastAsia="나눔고딕" w:hAnsi="나눔고딕"/>
            <w:noProof/>
          </w:rPr>
          <w:t>3.</w:t>
        </w:r>
        <w:r w:rsidR="00DE47A6" w:rsidRPr="00343216">
          <w:rPr>
            <w:rFonts w:ascii="나눔고딕" w:eastAsia="나눔고딕" w:hAnsi="나눔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343216">
          <w:rPr>
            <w:rStyle w:val="af"/>
            <w:rFonts w:ascii="나눔고딕" w:eastAsia="나눔고딕" w:hAnsi="나눔고딕"/>
            <w:noProof/>
          </w:rPr>
          <w:t>Use Case와 Class 간의 관계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_Toc452512701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7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DE47A6" w:rsidRPr="00343216" w:rsidRDefault="00021C69">
      <w:pPr>
        <w:pStyle w:val="20"/>
        <w:ind w:left="200"/>
        <w:rPr>
          <w:rFonts w:ascii="나눔고딕" w:eastAsia="나눔고딕" w:hAnsi="나눔고딕"/>
          <w:smallCaps w:val="0"/>
          <w:noProof/>
          <w:kern w:val="2"/>
          <w:szCs w:val="22"/>
        </w:rPr>
      </w:pPr>
      <w:hyperlink w:anchor="_Toc452512702" w:history="1">
        <w:r w:rsidR="00DE47A6" w:rsidRPr="00343216">
          <w:rPr>
            <w:rStyle w:val="af"/>
            <w:rFonts w:ascii="나눔고딕" w:eastAsia="나눔고딕" w:hAnsi="나눔고딕"/>
            <w:noProof/>
          </w:rPr>
          <w:t>3.1.</w:t>
        </w:r>
        <w:r w:rsidR="00DE47A6" w:rsidRPr="00343216">
          <w:rPr>
            <w:rFonts w:ascii="나눔고딕" w:eastAsia="나눔고딕" w:hAnsi="나눔고딕"/>
            <w:smallCaps w:val="0"/>
            <w:noProof/>
            <w:kern w:val="2"/>
            <w:szCs w:val="22"/>
          </w:rPr>
          <w:tab/>
        </w:r>
        <w:r w:rsidR="00DE47A6" w:rsidRPr="00343216">
          <w:rPr>
            <w:rStyle w:val="af"/>
            <w:rFonts w:ascii="나눔고딕" w:eastAsia="나눔고딕" w:hAnsi="나눔고딕"/>
            <w:noProof/>
          </w:rPr>
          <w:t>UC: 시스템 모니터링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_Toc452512702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7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DE47A6" w:rsidRPr="00343216" w:rsidRDefault="00021C69">
      <w:pPr>
        <w:pStyle w:val="11"/>
        <w:ind w:left="200"/>
        <w:rPr>
          <w:rFonts w:ascii="나눔고딕" w:eastAsia="나눔고딕" w:hAnsi="나눔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343216">
          <w:rPr>
            <w:rStyle w:val="af"/>
            <w:rFonts w:ascii="나눔고딕" w:eastAsia="나눔고딕" w:hAnsi="나눔고딕"/>
            <w:noProof/>
          </w:rPr>
          <w:t>4.</w:t>
        </w:r>
        <w:r w:rsidR="00DE47A6" w:rsidRPr="00343216">
          <w:rPr>
            <w:rFonts w:ascii="나눔고딕" w:eastAsia="나눔고딕" w:hAnsi="나눔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343216">
          <w:rPr>
            <w:rStyle w:val="af"/>
            <w:rFonts w:ascii="나눔고딕" w:eastAsia="나눔고딕" w:hAnsi="나눔고딕"/>
            <w:noProof/>
          </w:rPr>
          <w:t>Class 명세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_Toc452512703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8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2A79BA" w:rsidRPr="00343216" w:rsidRDefault="00377264" w:rsidP="002A79BA">
      <w:pPr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fldChar w:fldCharType="end"/>
      </w:r>
    </w:p>
    <w:p w:rsidR="00032A93" w:rsidRPr="00343216" w:rsidRDefault="00032A93">
      <w:pPr>
        <w:pStyle w:val="a4"/>
        <w:tabs>
          <w:tab w:val="clear" w:pos="4252"/>
          <w:tab w:val="clear" w:pos="8504"/>
        </w:tabs>
        <w:snapToGrid/>
        <w:rPr>
          <w:rFonts w:ascii="나눔고딕" w:eastAsia="나눔고딕" w:hAnsi="나눔고딕"/>
        </w:rPr>
      </w:pPr>
    </w:p>
    <w:p w:rsidR="00032A93" w:rsidRPr="00343216" w:rsidRDefault="00032A93">
      <w:pPr>
        <w:pStyle w:val="ab"/>
        <w:spacing w:after="36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  <w:r w:rsidRPr="00343216">
        <w:rPr>
          <w:rFonts w:ascii="나눔고딕" w:eastAsia="나눔고딕" w:hAnsi="나눔고딕" w:hint="eastAsia"/>
        </w:rPr>
        <w:lastRenderedPageBreak/>
        <w:t>List of Figure</w:t>
      </w:r>
    </w:p>
    <w:p w:rsidR="00DE47A6" w:rsidRPr="00343216" w:rsidRDefault="00377264">
      <w:pPr>
        <w:pStyle w:val="ad"/>
        <w:tabs>
          <w:tab w:val="right" w:leader="dot" w:pos="8494"/>
        </w:tabs>
        <w:rPr>
          <w:rFonts w:ascii="나눔고딕" w:eastAsia="나눔고딕" w:hAnsi="나눔고딕"/>
          <w:smallCaps w:val="0"/>
          <w:noProof/>
          <w:kern w:val="2"/>
          <w:szCs w:val="22"/>
        </w:rPr>
      </w:pPr>
      <w:r w:rsidRPr="00343216">
        <w:rPr>
          <w:rFonts w:ascii="나눔고딕" w:eastAsia="나눔고딕" w:hAnsi="나눔고딕"/>
        </w:rPr>
        <w:fldChar w:fldCharType="begin"/>
      </w:r>
      <w:r w:rsidR="002A79BA" w:rsidRPr="00343216">
        <w:rPr>
          <w:rFonts w:ascii="나눔고딕" w:eastAsia="나눔고딕" w:hAnsi="나눔고딕"/>
        </w:rPr>
        <w:instrText xml:space="preserve"> TOC \h \z \c "그림" </w:instrText>
      </w:r>
      <w:r w:rsidRPr="00343216">
        <w:rPr>
          <w:rFonts w:ascii="나눔고딕" w:eastAsia="나눔고딕" w:hAnsi="나눔고딕"/>
        </w:rPr>
        <w:fldChar w:fldCharType="separate"/>
      </w:r>
      <w:hyperlink w:anchor="_Toc452512600" w:history="1">
        <w:r w:rsidR="00DE47A6" w:rsidRPr="00343216">
          <w:rPr>
            <w:rStyle w:val="af"/>
            <w:rFonts w:ascii="나눔고딕" w:eastAsia="나눔고딕" w:hAnsi="나눔고딕"/>
            <w:noProof/>
          </w:rPr>
          <w:t>Figure 1 – System Class Diagram</w:t>
        </w:r>
        <w:r w:rsidR="00DE47A6" w:rsidRPr="00343216">
          <w:rPr>
            <w:rFonts w:ascii="나눔고딕" w:eastAsia="나눔고딕" w:hAnsi="나눔고딕"/>
            <w:noProof/>
            <w:webHidden/>
          </w:rPr>
          <w:tab/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begin"/>
        </w:r>
        <w:r w:rsidR="00DE47A6" w:rsidRPr="00343216">
          <w:rPr>
            <w:rFonts w:ascii="나눔고딕" w:eastAsia="나눔고딕" w:hAnsi="나눔고딕"/>
            <w:noProof/>
            <w:webHidden/>
          </w:rPr>
          <w:instrText xml:space="preserve"> PAGEREF _Toc452512600 \h </w:instrText>
        </w:r>
        <w:r w:rsidR="00DE47A6" w:rsidRPr="00343216">
          <w:rPr>
            <w:rFonts w:ascii="나눔고딕" w:eastAsia="나눔고딕" w:hAnsi="나눔고딕"/>
            <w:noProof/>
            <w:webHidden/>
          </w:rPr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separate"/>
        </w:r>
        <w:r w:rsidR="00DE47A6" w:rsidRPr="00343216">
          <w:rPr>
            <w:rFonts w:ascii="나눔고딕" w:eastAsia="나눔고딕" w:hAnsi="나눔고딕"/>
            <w:noProof/>
            <w:webHidden/>
          </w:rPr>
          <w:t>6</w:t>
        </w:r>
        <w:r w:rsidR="00DE47A6" w:rsidRPr="00343216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:rsidR="002A79BA" w:rsidRPr="00343216" w:rsidRDefault="00377264" w:rsidP="001A0925">
      <w:pPr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fldChar w:fldCharType="end"/>
      </w:r>
    </w:p>
    <w:p w:rsidR="00032A93" w:rsidRPr="00343216" w:rsidRDefault="00032A93">
      <w:pPr>
        <w:pStyle w:val="a4"/>
        <w:tabs>
          <w:tab w:val="clear" w:pos="4252"/>
          <w:tab w:val="clear" w:pos="8504"/>
        </w:tabs>
        <w:snapToGrid/>
        <w:rPr>
          <w:rFonts w:ascii="나눔고딕" w:eastAsia="나눔고딕" w:hAnsi="나눔고딕"/>
        </w:rPr>
      </w:pPr>
    </w:p>
    <w:p w:rsidR="00032A93" w:rsidRPr="00343216" w:rsidRDefault="00032A93">
      <w:pPr>
        <w:pStyle w:val="10"/>
        <w:spacing w:before="540" w:after="36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  <w:bookmarkStart w:id="0" w:name="_Toc508474794"/>
      <w:bookmarkStart w:id="1" w:name="_Toc513955113"/>
      <w:bookmarkStart w:id="2" w:name="_Toc452512698"/>
      <w:r w:rsidRPr="00343216">
        <w:rPr>
          <w:rFonts w:ascii="나눔고딕" w:eastAsia="나눔고딕" w:hAnsi="나눔고딕" w:hint="eastAsia"/>
        </w:rPr>
        <w:lastRenderedPageBreak/>
        <w:t>Introduction</w:t>
      </w:r>
      <w:bookmarkEnd w:id="0"/>
      <w:bookmarkEnd w:id="1"/>
      <w:bookmarkEnd w:id="2"/>
    </w:p>
    <w:p w:rsidR="00032A93" w:rsidRPr="00343216" w:rsidRDefault="00032A93">
      <w:pPr>
        <w:pStyle w:val="2"/>
        <w:spacing w:before="360" w:after="360"/>
        <w:ind w:left="967"/>
        <w:rPr>
          <w:rFonts w:ascii="나눔고딕" w:eastAsia="나눔고딕" w:hAnsi="나눔고딕"/>
        </w:rPr>
      </w:pPr>
      <w:bookmarkStart w:id="3" w:name="_Toc508474795"/>
      <w:bookmarkStart w:id="4" w:name="_Toc513955114"/>
      <w:bookmarkStart w:id="5" w:name="_Toc452512699"/>
      <w:r w:rsidRPr="00343216">
        <w:rPr>
          <w:rFonts w:ascii="나눔고딕" w:eastAsia="나눔고딕" w:hAnsi="나눔고딕" w:hint="eastAsia"/>
        </w:rPr>
        <w:t>Objective</w:t>
      </w:r>
      <w:bookmarkEnd w:id="3"/>
      <w:bookmarkEnd w:id="4"/>
      <w:bookmarkEnd w:id="5"/>
    </w:p>
    <w:p w:rsidR="00032A93" w:rsidRPr="00343216" w:rsidRDefault="0060030F">
      <w:pPr>
        <w:pStyle w:val="a3"/>
        <w:spacing w:after="180"/>
        <w:ind w:left="120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 w:hint="eastAsia"/>
        </w:rPr>
        <w:t xml:space="preserve">이 문서는 </w:t>
      </w:r>
      <w:r w:rsidR="00C61947" w:rsidRPr="00343216">
        <w:rPr>
          <w:rFonts w:ascii="나눔고딕" w:eastAsia="나눔고딕" w:hAnsi="나눔고딕" w:hint="eastAsia"/>
        </w:rPr>
        <w:t xml:space="preserve">논문 번역 </w:t>
      </w:r>
      <w:r w:rsidR="00CC1521" w:rsidRPr="00343216">
        <w:rPr>
          <w:rFonts w:ascii="나눔고딕" w:eastAsia="나눔고딕" w:hAnsi="나눔고딕" w:hint="eastAsia"/>
        </w:rPr>
        <w:t>시스템</w:t>
      </w:r>
      <w:r w:rsidRPr="00343216">
        <w:rPr>
          <w:rFonts w:ascii="나눔고딕" w:eastAsia="나눔고딕" w:hAnsi="나눔고딕" w:hint="eastAsia"/>
        </w:rPr>
        <w:t xml:space="preserve">의 </w:t>
      </w:r>
      <w:r w:rsidR="00CC1521" w:rsidRPr="00343216">
        <w:rPr>
          <w:rFonts w:ascii="나눔고딕" w:eastAsia="나눔고딕" w:hAnsi="나눔고딕"/>
        </w:rPr>
        <w:t>시스템</w:t>
      </w:r>
      <w:r w:rsidR="00CC1521" w:rsidRPr="00343216">
        <w:rPr>
          <w:rFonts w:ascii="나눔고딕" w:eastAsia="나눔고딕" w:hAnsi="나눔고딕" w:hint="eastAsia"/>
        </w:rPr>
        <w:t xml:space="preserve"> 모델</w:t>
      </w:r>
      <w:r w:rsidR="00F102EC" w:rsidRPr="00343216">
        <w:rPr>
          <w:rFonts w:ascii="나눔고딕" w:eastAsia="나눔고딕" w:hAnsi="나눔고딕" w:hint="eastAsia"/>
        </w:rPr>
        <w:t xml:space="preserve"> </w:t>
      </w:r>
      <w:r w:rsidR="00CC1521" w:rsidRPr="00343216">
        <w:rPr>
          <w:rFonts w:ascii="나눔고딕" w:eastAsia="나눔고딕" w:hAnsi="나눔고딕" w:hint="eastAsia"/>
        </w:rPr>
        <w:t>(클래스 다이어그램)</w:t>
      </w:r>
      <w:r w:rsidR="00F20374" w:rsidRPr="00343216">
        <w:rPr>
          <w:rFonts w:ascii="나눔고딕" w:eastAsia="나눔고딕" w:hAnsi="나눔고딕" w:hint="eastAsia"/>
        </w:rPr>
        <w:t>에 대한 내용을</w:t>
      </w:r>
      <w:r w:rsidRPr="00343216">
        <w:rPr>
          <w:rFonts w:ascii="나눔고딕" w:eastAsia="나눔고딕" w:hAnsi="나눔고딕" w:hint="eastAsia"/>
        </w:rPr>
        <w:t xml:space="preserve"> </w:t>
      </w:r>
      <w:r w:rsidR="00CC1521" w:rsidRPr="00343216">
        <w:rPr>
          <w:rFonts w:ascii="나눔고딕" w:eastAsia="나눔고딕" w:hAnsi="나눔고딕" w:hint="eastAsia"/>
        </w:rPr>
        <w:t>기술</w:t>
      </w:r>
      <w:r w:rsidRPr="00343216">
        <w:rPr>
          <w:rFonts w:ascii="나눔고딕" w:eastAsia="나눔고딕" w:hAnsi="나눔고딕" w:hint="eastAsia"/>
        </w:rPr>
        <w:t xml:space="preserve">하고 있다. </w:t>
      </w:r>
      <w:r w:rsidR="00CC1521" w:rsidRPr="00343216">
        <w:rPr>
          <w:rFonts w:ascii="나눔고딕" w:eastAsia="나눔고딕" w:hAnsi="나눔고딕" w:hint="eastAsia"/>
        </w:rPr>
        <w:t xml:space="preserve">시스템 차원의 클래스 </w:t>
      </w:r>
      <w:r w:rsidRPr="00343216">
        <w:rPr>
          <w:rFonts w:ascii="나눔고딕" w:eastAsia="나눔고딕" w:hAnsi="나눔고딕" w:hint="eastAsia"/>
        </w:rPr>
        <w:t xml:space="preserve">다이어그램과 각 </w:t>
      </w:r>
      <w:r w:rsidR="00CC1521" w:rsidRPr="00343216">
        <w:rPr>
          <w:rFonts w:ascii="나눔고딕" w:eastAsia="나눔고딕" w:hAnsi="나눔고딕" w:hint="eastAsia"/>
        </w:rPr>
        <w:t>클래스</w:t>
      </w:r>
      <w:r w:rsidRPr="00343216">
        <w:rPr>
          <w:rFonts w:ascii="나눔고딕" w:eastAsia="나눔고딕" w:hAnsi="나눔고딕" w:hint="eastAsia"/>
        </w:rPr>
        <w:t xml:space="preserve">에 대한 </w:t>
      </w:r>
      <w:r w:rsidR="00F102EC" w:rsidRPr="00343216">
        <w:rPr>
          <w:rFonts w:ascii="나눔고딕" w:eastAsia="나눔고딕" w:hAnsi="나눔고딕" w:hint="eastAsia"/>
        </w:rPr>
        <w:t>명세를</w:t>
      </w:r>
      <w:r w:rsidR="00CC1521" w:rsidRPr="00343216">
        <w:rPr>
          <w:rFonts w:ascii="나눔고딕" w:eastAsia="나눔고딕" w:hAnsi="나눔고딕" w:hint="eastAsia"/>
        </w:rPr>
        <w:t xml:space="preserve"> 포함한다.</w:t>
      </w:r>
    </w:p>
    <w:p w:rsidR="00032A93" w:rsidRPr="00343216" w:rsidRDefault="00032A93" w:rsidP="000165E7">
      <w:pPr>
        <w:pStyle w:val="10"/>
        <w:spacing w:before="540" w:after="36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  <w:bookmarkStart w:id="6" w:name="_Toc513955116"/>
      <w:bookmarkStart w:id="7" w:name="_Toc452512700"/>
      <w:r w:rsidR="00CC1521" w:rsidRPr="00343216">
        <w:rPr>
          <w:rFonts w:ascii="나눔고딕" w:eastAsia="나눔고딕" w:hAnsi="나눔고딕" w:hint="eastAsia"/>
        </w:rPr>
        <w:lastRenderedPageBreak/>
        <w:t xml:space="preserve">Class </w:t>
      </w:r>
      <w:r w:rsidRPr="00343216">
        <w:rPr>
          <w:rFonts w:ascii="나눔고딕" w:eastAsia="나눔고딕" w:hAnsi="나눔고딕" w:hint="eastAsia"/>
        </w:rPr>
        <w:t>Diagram</w:t>
      </w:r>
      <w:bookmarkEnd w:id="6"/>
      <w:bookmarkEnd w:id="7"/>
    </w:p>
    <w:p w:rsidR="00826B10" w:rsidRPr="00343216" w:rsidRDefault="00826B10" w:rsidP="00826B10">
      <w:pPr>
        <w:pStyle w:val="a3"/>
        <w:spacing w:after="180"/>
        <w:ind w:left="1200"/>
        <w:rPr>
          <w:rFonts w:ascii="나눔고딕" w:eastAsia="나눔고딕" w:hAnsi="나눔고딕"/>
        </w:rPr>
      </w:pPr>
    </w:p>
    <w:p w:rsidR="00826B10" w:rsidRPr="00343216" w:rsidRDefault="00021C69" w:rsidP="00826B10">
      <w:pPr>
        <w:pStyle w:val="a3"/>
        <w:keepNext/>
        <w:spacing w:after="180"/>
        <w:ind w:leftChars="0" w:left="0"/>
        <w:jc w:val="center"/>
        <w:rPr>
          <w:rFonts w:ascii="나눔고딕" w:eastAsia="나눔고딕" w:hAnsi="나눔고딕"/>
        </w:rPr>
      </w:pPr>
      <w:r w:rsidRPr="00021C69">
        <w:rPr>
          <w:rFonts w:ascii="나눔고딕" w:eastAsia="나눔고딕" w:hAnsi="나눔고딕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40" type="#_x0000_t75" alt="" style="width:425.05pt;height:371.35pt;visibility:visible;mso-wrap-style:square;mso-width-percent:0;mso-height-percent:0;mso-width-percent:0;mso-height-percent:0">
            <v:imagedata r:id="rId10" o:title=""/>
          </v:shape>
        </w:pict>
      </w:r>
    </w:p>
    <w:p w:rsidR="00826B10" w:rsidRPr="00343216" w:rsidRDefault="00826B10" w:rsidP="00826B10">
      <w:pPr>
        <w:pStyle w:val="ac"/>
        <w:spacing w:after="180"/>
        <w:ind w:leftChars="0" w:left="0"/>
        <w:jc w:val="center"/>
        <w:rPr>
          <w:rFonts w:ascii="나눔고딕" w:eastAsia="나눔고딕" w:hAnsi="나눔고딕"/>
        </w:rPr>
      </w:pPr>
      <w:bookmarkStart w:id="8" w:name="_Toc452512600"/>
      <w:r w:rsidRPr="00343216">
        <w:rPr>
          <w:rFonts w:ascii="나눔고딕" w:eastAsia="나눔고딕" w:hAnsi="나눔고딕" w:hint="eastAsia"/>
        </w:rPr>
        <w:t xml:space="preserve">Figure </w:t>
      </w:r>
      <w:r w:rsidR="00D65AF2" w:rsidRPr="00343216">
        <w:rPr>
          <w:rFonts w:ascii="나눔고딕" w:eastAsia="나눔고딕" w:hAnsi="나눔고딕"/>
        </w:rPr>
        <w:fldChar w:fldCharType="begin"/>
      </w:r>
      <w:r w:rsidR="00D65AF2" w:rsidRPr="00343216">
        <w:rPr>
          <w:rFonts w:ascii="나눔고딕" w:eastAsia="나눔고딕" w:hAnsi="나눔고딕"/>
        </w:rPr>
        <w:instrText xml:space="preserve"> SEQ 그림 \* ARABIC </w:instrText>
      </w:r>
      <w:r w:rsidR="00D65AF2" w:rsidRPr="00343216">
        <w:rPr>
          <w:rFonts w:ascii="나눔고딕" w:eastAsia="나눔고딕" w:hAnsi="나눔고딕"/>
        </w:rPr>
        <w:fldChar w:fldCharType="separate"/>
      </w:r>
      <w:r w:rsidR="001156B5" w:rsidRPr="00343216">
        <w:rPr>
          <w:rFonts w:ascii="나눔고딕" w:eastAsia="나눔고딕" w:hAnsi="나눔고딕"/>
          <w:noProof/>
        </w:rPr>
        <w:t>1</w:t>
      </w:r>
      <w:r w:rsidR="00D65AF2" w:rsidRPr="00343216">
        <w:rPr>
          <w:rFonts w:ascii="나눔고딕" w:eastAsia="나눔고딕" w:hAnsi="나눔고딕"/>
          <w:noProof/>
        </w:rPr>
        <w:fldChar w:fldCharType="end"/>
      </w:r>
      <w:r w:rsidRPr="00343216">
        <w:rPr>
          <w:rFonts w:ascii="나눔고딕" w:eastAsia="나눔고딕" w:hAnsi="나눔고딕" w:hint="eastAsia"/>
        </w:rPr>
        <w:t xml:space="preserve"> </w:t>
      </w:r>
      <w:r w:rsidRPr="00343216">
        <w:rPr>
          <w:rFonts w:ascii="나눔고딕" w:eastAsia="나눔고딕" w:hAnsi="나눔고딕"/>
        </w:rPr>
        <w:t>–</w:t>
      </w:r>
      <w:r w:rsidRPr="00343216">
        <w:rPr>
          <w:rFonts w:ascii="나눔고딕" w:eastAsia="나눔고딕" w:hAnsi="나눔고딕" w:hint="eastAsia"/>
        </w:rPr>
        <w:t xml:space="preserve"> </w:t>
      </w:r>
      <w:r w:rsidR="00F102EC" w:rsidRPr="00343216">
        <w:rPr>
          <w:rFonts w:ascii="나눔고딕" w:eastAsia="나눔고딕" w:hAnsi="나눔고딕" w:hint="eastAsia"/>
        </w:rPr>
        <w:t>System Class Diagram</w:t>
      </w:r>
      <w:bookmarkEnd w:id="8"/>
      <w:r w:rsidR="00377264" w:rsidRPr="00343216">
        <w:rPr>
          <w:rFonts w:ascii="나눔고딕" w:eastAsia="나눔고딕" w:hAnsi="나눔고딕"/>
        </w:rPr>
        <w:fldChar w:fldCharType="begin"/>
      </w:r>
      <w:r w:rsidRPr="00343216">
        <w:rPr>
          <w:rFonts w:ascii="나눔고딕" w:eastAsia="나눔고딕" w:hAnsi="나눔고딕"/>
        </w:rPr>
        <w:instrText xml:space="preserve"> </w:instrText>
      </w:r>
      <w:r w:rsidRPr="00343216">
        <w:rPr>
          <w:rFonts w:ascii="나눔고딕" w:eastAsia="나눔고딕" w:hAnsi="나눔고딕" w:hint="eastAsia"/>
        </w:rPr>
        <w:instrText>XE "설정"</w:instrText>
      </w:r>
      <w:r w:rsidRPr="00343216">
        <w:rPr>
          <w:rFonts w:ascii="나눔고딕" w:eastAsia="나눔고딕" w:hAnsi="나눔고딕"/>
        </w:rPr>
        <w:instrText xml:space="preserve"> </w:instrText>
      </w:r>
      <w:r w:rsidR="00377264" w:rsidRPr="00343216">
        <w:rPr>
          <w:rFonts w:ascii="나눔고딕" w:eastAsia="나눔고딕" w:hAnsi="나눔고딕"/>
        </w:rPr>
        <w:fldChar w:fldCharType="end"/>
      </w:r>
    </w:p>
    <w:p w:rsidR="00826B10" w:rsidRPr="00343216" w:rsidRDefault="00826B10" w:rsidP="00826B10">
      <w:pPr>
        <w:rPr>
          <w:rFonts w:ascii="나눔고딕" w:eastAsia="나눔고딕" w:hAnsi="나눔고딕"/>
        </w:rPr>
      </w:pPr>
    </w:p>
    <w:p w:rsidR="001A0925" w:rsidRPr="00343216" w:rsidRDefault="001A0925" w:rsidP="00826B10">
      <w:pPr>
        <w:rPr>
          <w:rFonts w:ascii="나눔고딕" w:eastAsia="나눔고딕" w:hAnsi="나눔고딕"/>
        </w:rPr>
      </w:pPr>
    </w:p>
    <w:p w:rsidR="001A0925" w:rsidRPr="00343216" w:rsidRDefault="001A0925" w:rsidP="00826B10">
      <w:pPr>
        <w:rPr>
          <w:rFonts w:ascii="나눔고딕" w:eastAsia="나눔고딕" w:hAnsi="나눔고딕"/>
        </w:rPr>
      </w:pPr>
    </w:p>
    <w:p w:rsidR="001A0925" w:rsidRPr="00343216" w:rsidRDefault="001A0925" w:rsidP="00826B10">
      <w:pPr>
        <w:rPr>
          <w:rFonts w:ascii="나눔고딕" w:eastAsia="나눔고딕" w:hAnsi="나눔고딕"/>
        </w:rPr>
      </w:pPr>
    </w:p>
    <w:p w:rsidR="001A0925" w:rsidRPr="00343216" w:rsidRDefault="001A0925" w:rsidP="00826B10">
      <w:pPr>
        <w:rPr>
          <w:rFonts w:ascii="나눔고딕" w:eastAsia="나눔고딕" w:hAnsi="나눔고딕"/>
        </w:rPr>
      </w:pPr>
    </w:p>
    <w:p w:rsidR="00826B10" w:rsidRPr="00343216" w:rsidRDefault="00826B10" w:rsidP="00826B10">
      <w:pPr>
        <w:rPr>
          <w:rFonts w:ascii="나눔고딕" w:eastAsia="나눔고딕" w:hAnsi="나눔고딕"/>
        </w:rPr>
      </w:pPr>
    </w:p>
    <w:p w:rsidR="00F20374" w:rsidRPr="00343216" w:rsidRDefault="001156B5">
      <w:pPr>
        <w:pStyle w:val="10"/>
        <w:spacing w:before="540" w:after="360"/>
        <w:rPr>
          <w:rFonts w:ascii="나눔고딕" w:eastAsia="나눔고딕" w:hAnsi="나눔고딕"/>
        </w:rPr>
      </w:pPr>
      <w:bookmarkStart w:id="9" w:name="_Toc513955119"/>
      <w:r w:rsidRPr="00343216">
        <w:rPr>
          <w:rFonts w:ascii="나눔고딕" w:eastAsia="나눔고딕" w:hAnsi="나눔고딕"/>
        </w:rPr>
        <w:br w:type="page"/>
      </w:r>
      <w:bookmarkStart w:id="10" w:name="_Toc452512701"/>
      <w:bookmarkEnd w:id="9"/>
      <w:r w:rsidR="00F20374" w:rsidRPr="00343216">
        <w:rPr>
          <w:rFonts w:ascii="나눔고딕" w:eastAsia="나눔고딕" w:hAnsi="나눔고딕" w:hint="eastAsia"/>
        </w:rPr>
        <w:lastRenderedPageBreak/>
        <w:t xml:space="preserve">Use Case와 </w:t>
      </w:r>
      <w:r w:rsidR="00F20374" w:rsidRPr="00343216">
        <w:rPr>
          <w:rFonts w:ascii="나눔고딕" w:eastAsia="나눔고딕" w:hAnsi="나눔고딕"/>
        </w:rPr>
        <w:t xml:space="preserve">Class </w:t>
      </w:r>
      <w:r w:rsidR="00F20374" w:rsidRPr="00343216">
        <w:rPr>
          <w:rFonts w:ascii="나눔고딕" w:eastAsia="나눔고딕" w:hAnsi="나눔고딕" w:hint="eastAsia"/>
        </w:rPr>
        <w:t>간의 관계</w:t>
      </w:r>
      <w:bookmarkEnd w:id="10"/>
    </w:p>
    <w:p w:rsidR="00BA0492" w:rsidRPr="002F0B9B" w:rsidRDefault="0005460C" w:rsidP="002F0B9B">
      <w:pPr>
        <w:pStyle w:val="2"/>
        <w:spacing w:before="360" w:after="360"/>
        <w:rPr>
          <w:rFonts w:ascii="나눔고딕" w:eastAsia="나눔고딕" w:hAnsi="나눔고딕" w:hint="eastAsia"/>
        </w:rPr>
      </w:pPr>
      <w:bookmarkStart w:id="11" w:name="_Toc452512702"/>
      <w:r w:rsidRPr="00343216">
        <w:rPr>
          <w:rFonts w:ascii="나눔고딕" w:eastAsia="나눔고딕" w:hAnsi="나눔고딕" w:hint="eastAsia"/>
        </w:rPr>
        <w:t>UC: 시스템</w:t>
      </w:r>
      <w:r w:rsidRPr="00343216">
        <w:rPr>
          <w:rFonts w:ascii="나눔고딕" w:eastAsia="나눔고딕" w:hAnsi="나눔고딕"/>
        </w:rPr>
        <w:t xml:space="preserve"> </w:t>
      </w:r>
      <w:r w:rsidRPr="00343216">
        <w:rPr>
          <w:rFonts w:ascii="나눔고딕" w:eastAsia="나눔고딕" w:hAnsi="나눔고딕" w:hint="eastAsia"/>
        </w:rPr>
        <w:t>모니터링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회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원가입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2714F8B3">
                <v:rect id="_x0000_s1036" alt="" style="position:absolute;left:0;text-align:left;margin-left:237.65pt;margin-top:11pt;width:110pt;height:138pt;z-index:5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29" o:spid="_x0000_i1039" type="#_x0000_t75" alt="텍스트이(가) 표시된 사진&#13;&#10;&#13;&#10;자동 생성된 설명" style="width:349.9pt;height:311.3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로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그인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7530F2D8">
                <v:rect id="_x0000_s1035" alt="" style="position:absolute;left:0;text-align:left;margin-left:237.65pt;margin-top:7pt;width:110pt;height:135pt;z-index:6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0" o:spid="_x0000_i1038" type="#_x0000_t75" alt="텍스트이(가) 표시된 사진&#13;&#10;&#13;&#10;자동 생성된 설명" style="width:351.15pt;height:312.6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데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이터</w:t>
            </w: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 xml:space="preserve"> 기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여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0AE1B508">
                <v:rect id="_x0000_s1034" alt="" style="position:absolute;left:0;text-align:left;margin-left:44.85pt;margin-top:6.25pt;width:126.45pt;height:88.65pt;z-index:7;mso-wrap-edited:f;mso-width-percent:0;mso-height-percent:0;mso-position-horizontal-relative:text;mso-position-vertical-relative:text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1" o:spid="_x0000_i1037" type="#_x0000_t75" alt="텍스트이(가) 표시된 사진&#13;&#10;&#13;&#10;자동 생성된 설명" style="width:349.9pt;height:311.3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번역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5228452D">
                <v:rect id="_x0000_s1033" alt="" style="position:absolute;left:0;text-align:left;margin-left:-.85pt;margin-top:119.9pt;width:118.5pt;height:130.5pt;z-index:3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2" o:spid="_x0000_i1036" type="#_x0000_t75" alt="텍스트이(가) 표시된 사진&#13;&#10;&#13;&#10;자동 생성된 설명" style="width:351.15pt;height:313.2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proofErr w:type="spellStart"/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웹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페이지</w:t>
            </w:r>
            <w:proofErr w:type="spellEnd"/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 xml:space="preserve"> </w: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번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역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33428F8C">
                <v:rect id="_x0000_s1032" alt="" style="position:absolute;left:0;text-align:left;margin-left:117.65pt;margin-top:117.9pt;width:121.5pt;height:85pt;z-index:4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3" o:spid="_x0000_i1035" type="#_x0000_t75" alt="텍스트이(가) 표시된 사진&#13;&#10;&#13;&#10;자동 생성된 설명" style="width:349.9pt;height:311.3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게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시판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1ACD7BB9">
                <v:rect id="_x0000_s1031" alt="" style="position:absolute;left:0;text-align:left;margin-left:125.65pt;margin-top:198pt;width:105.5pt;height:121.5pt;z-index:9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>
              <w:rPr>
                <w:noProof/>
              </w:rPr>
              <w:pict w14:anchorId="7C6D60F8">
                <v:rect id="_x0000_s1030" alt="" style="position:absolute;left:0;text-align:left;margin-left:242.15pt;margin-top:159.5pt;width:105.5pt;height:159pt;z-index:8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4" o:spid="_x0000_i1034" type="#_x0000_t75" alt="텍스트이(가) 표시된 사진&#13;&#10;&#13;&#10;자동 생성된 설명" style="width:353.7pt;height:315.1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추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천</w:t>
            </w: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 xml:space="preserve"> 논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문</w: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게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시판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320CECC6">
                <v:rect id="_x0000_s1029" alt="" style="position:absolute;left:0;text-align:left;margin-left:125.65pt;margin-top:198pt;width:105.5pt;height:121.5pt;z-index:11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>
              <w:rPr>
                <w:noProof/>
              </w:rPr>
              <w:pict w14:anchorId="31BF2B21">
                <v:rect id="_x0000_s1028" alt="" style="position:absolute;left:0;text-align:left;margin-left:242.15pt;margin-top:159.5pt;width:105.5pt;height:159pt;z-index:10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5" o:spid="_x0000_i1033" type="#_x0000_t75" alt="텍스트이(가) 표시된 사진&#13;&#10;&#13;&#10;자동 생성된 설명" style="width:351.15pt;height:312.6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BA0492" w:rsidRPr="00343216" w:rsidTr="002E726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추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천</w:t>
            </w: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 xml:space="preserve"> 활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동</w: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게</w:t>
            </w:r>
            <w:r w:rsidRPr="00343216">
              <w:rPr>
                <w:rFonts w:ascii="나눔고딕" w:eastAsia="나눔고딕" w:hAnsi="나눔고딕"/>
                <w:b/>
                <w:sz w:val="22"/>
              </w:rPr>
              <w:t>시판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시스템 모니터링</w:t>
            </w:r>
          </w:p>
        </w:tc>
      </w:tr>
      <w:tr w:rsidR="00BA0492" w:rsidRPr="00343216" w:rsidTr="002E726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  <w:b/>
                <w:sz w:val="22"/>
              </w:rPr>
            </w:pPr>
            <w:r w:rsidRPr="00343216">
              <w:rPr>
                <w:rFonts w:ascii="나눔고딕" w:eastAsia="나눔고딕" w:hAnsi="나눔고딕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  <w:p w:rsidR="00BA0492" w:rsidRPr="00343216" w:rsidRDefault="00021C69" w:rsidP="002E7264">
            <w:pPr>
              <w:rPr>
                <w:rFonts w:ascii="나눔고딕" w:eastAsia="나눔고딕" w:hAnsi="나눔고딕"/>
              </w:rPr>
            </w:pPr>
            <w:r>
              <w:rPr>
                <w:noProof/>
              </w:rPr>
              <w:pict w14:anchorId="1F2B41F2">
                <v:rect id="_x0000_s1027" alt="" style="position:absolute;left:0;text-align:left;margin-left:125.65pt;margin-top:198pt;width:105.5pt;height:121.5pt;z-index:13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>
              <w:rPr>
                <w:noProof/>
              </w:rPr>
              <w:pict w14:anchorId="2A9ECE2E">
                <v:rect id="_x0000_s1026" alt="" style="position:absolute;left:0;text-align:left;margin-left:242.15pt;margin-top:159.5pt;width:105.5pt;height:159pt;z-index:12;mso-wrap-edited:f;mso-width-percent:0;mso-height-percent:0;mso-width-percent:0;mso-height-percent:0" filled="f" strokecolor="red" strokeweight="2.25pt">
                  <w10:wrap anchorx="page" anchory="page"/>
                </v:rect>
              </w:pict>
            </w:r>
            <w:r w:rsidRPr="00021C69">
              <w:rPr>
                <w:rFonts w:ascii="나눔고딕" w:eastAsia="나눔고딕" w:hAnsi="나눔고딕"/>
                <w:noProof/>
              </w:rPr>
              <w:pict>
                <v:shape id="그림 36" o:spid="_x0000_i1032" type="#_x0000_t75" alt="텍스트이(가) 표시된 사진&#13;&#10;&#13;&#10;자동 생성된 설명" style="width:351.15pt;height:312.65pt;visibility:visible;mso-wrap-style:square;mso-width-percent:0;mso-height-percent:0;mso-width-percent:0;mso-height-percent:0">
                  <v:imagedata r:id="rId11" o:title="텍스트이(가) 표시된 사진&#13;&#10;&#13;&#10;자동 생성된 설명"/>
                </v:shape>
              </w:pict>
            </w:r>
          </w:p>
          <w:p w:rsidR="00BA0492" w:rsidRPr="00343216" w:rsidRDefault="00BA0492" w:rsidP="002E7264">
            <w:pPr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BA0492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05460C">
      <w:pPr>
        <w:rPr>
          <w:rFonts w:ascii="나눔고딕" w:eastAsia="나눔고딕" w:hAnsi="나눔고딕"/>
          <w:b/>
          <w:sz w:val="24"/>
          <w:szCs w:val="24"/>
        </w:rPr>
      </w:pPr>
    </w:p>
    <w:p w:rsidR="0005460C" w:rsidRPr="00343216" w:rsidRDefault="0005460C" w:rsidP="0005460C">
      <w:pPr>
        <w:rPr>
          <w:rFonts w:ascii="나눔고딕" w:eastAsia="나눔고딕" w:hAnsi="나눔고딕"/>
          <w:b/>
          <w:sz w:val="24"/>
          <w:szCs w:val="24"/>
        </w:rPr>
      </w:pPr>
      <w:r w:rsidRPr="00343216">
        <w:rPr>
          <w:rFonts w:ascii="나눔고딕" w:eastAsia="나눔고딕" w:hAnsi="나눔고딕" w:hint="eastAsia"/>
          <w:b/>
          <w:sz w:val="24"/>
          <w:szCs w:val="24"/>
        </w:rPr>
        <w:t>주1</w:t>
      </w:r>
      <w:r w:rsidRPr="00343216">
        <w:rPr>
          <w:rFonts w:ascii="나눔고딕" w:eastAsia="나눔고딕" w:hAnsi="나눔고딕"/>
          <w:b/>
          <w:sz w:val="24"/>
          <w:szCs w:val="24"/>
        </w:rPr>
        <w:t>)</w:t>
      </w:r>
      <w:r w:rsidRPr="00343216">
        <w:rPr>
          <w:rFonts w:ascii="나눔고딕" w:eastAsia="나눔고딕" w:hAnsi="나눔고딕" w:hint="eastAsia"/>
          <w:b/>
          <w:sz w:val="24"/>
          <w:szCs w:val="24"/>
        </w:rPr>
        <w:t xml:space="preserve"> 각 </w:t>
      </w:r>
      <w:r w:rsidRPr="00343216">
        <w:rPr>
          <w:rFonts w:ascii="나눔고딕" w:eastAsia="나눔고딕" w:hAnsi="나눔고딕"/>
          <w:b/>
          <w:sz w:val="24"/>
          <w:szCs w:val="24"/>
        </w:rPr>
        <w:t xml:space="preserve">use case </w:t>
      </w:r>
      <w:r w:rsidRPr="00343216">
        <w:rPr>
          <w:rFonts w:ascii="나눔고딕" w:eastAsia="나눔고딕" w:hAnsi="나눔고딕" w:hint="eastAsia"/>
          <w:b/>
          <w:sz w:val="24"/>
          <w:szCs w:val="24"/>
        </w:rPr>
        <w:t xml:space="preserve">별로 해당 </w:t>
      </w:r>
      <w:r w:rsidRPr="00343216">
        <w:rPr>
          <w:rFonts w:ascii="나눔고딕" w:eastAsia="나눔고딕" w:hAnsi="나눔고딕"/>
          <w:b/>
          <w:sz w:val="24"/>
          <w:szCs w:val="24"/>
        </w:rPr>
        <w:t>use case</w:t>
      </w:r>
      <w:proofErr w:type="spellStart"/>
      <w:r w:rsidRPr="00343216">
        <w:rPr>
          <w:rFonts w:ascii="나눔고딕" w:eastAsia="나눔고딕" w:hAnsi="나눔고딕" w:hint="eastAsia"/>
          <w:b/>
          <w:sz w:val="24"/>
          <w:szCs w:val="24"/>
        </w:rPr>
        <w:t>를</w:t>
      </w:r>
      <w:proofErr w:type="spellEnd"/>
      <w:r w:rsidRPr="00343216">
        <w:rPr>
          <w:rFonts w:ascii="나눔고딕" w:eastAsia="나눔고딕" w:hAnsi="나눔고딕" w:hint="eastAsia"/>
          <w:b/>
          <w:sz w:val="24"/>
          <w:szCs w:val="24"/>
        </w:rPr>
        <w:t xml:space="preserve"> 실현(</w:t>
      </w:r>
      <w:r w:rsidRPr="00343216">
        <w:rPr>
          <w:rFonts w:ascii="나눔고딕" w:eastAsia="나눔고딕" w:hAnsi="나눔고딕"/>
          <w:b/>
          <w:sz w:val="24"/>
          <w:szCs w:val="24"/>
        </w:rPr>
        <w:t>realize)</w:t>
      </w:r>
      <w:r w:rsidRPr="00343216">
        <w:rPr>
          <w:rFonts w:ascii="나눔고딕" w:eastAsia="나눔고딕" w:hAnsi="나눔고딕" w:hint="eastAsia"/>
          <w:b/>
          <w:sz w:val="24"/>
          <w:szCs w:val="24"/>
        </w:rPr>
        <w:t>하기 위해 참여하는 클래스를 명시</w:t>
      </w:r>
    </w:p>
    <w:p w:rsidR="00DE47A6" w:rsidRPr="00343216" w:rsidRDefault="00DE47A6" w:rsidP="0005460C">
      <w:pPr>
        <w:rPr>
          <w:rFonts w:ascii="나눔고딕" w:eastAsia="나눔고딕" w:hAnsi="나눔고딕"/>
          <w:b/>
          <w:sz w:val="24"/>
          <w:szCs w:val="24"/>
        </w:rPr>
      </w:pPr>
    </w:p>
    <w:p w:rsidR="00F20374" w:rsidRPr="00343216" w:rsidRDefault="0005460C" w:rsidP="00F20374">
      <w:pPr>
        <w:rPr>
          <w:rFonts w:ascii="나눔고딕" w:eastAsia="나눔고딕" w:hAnsi="나눔고딕"/>
          <w:sz w:val="24"/>
          <w:szCs w:val="24"/>
        </w:rPr>
      </w:pPr>
      <w:r w:rsidRPr="00343216">
        <w:rPr>
          <w:rFonts w:ascii="나눔고딕" w:eastAsia="나눔고딕" w:hAnsi="나눔고딕" w:hint="eastAsia"/>
          <w:b/>
          <w:sz w:val="24"/>
          <w:szCs w:val="24"/>
        </w:rPr>
        <w:t>주2</w:t>
      </w:r>
      <w:r w:rsidRPr="00343216">
        <w:rPr>
          <w:rFonts w:ascii="나눔고딕" w:eastAsia="나눔고딕" w:hAnsi="나눔고딕"/>
          <w:b/>
          <w:sz w:val="24"/>
          <w:szCs w:val="24"/>
        </w:rPr>
        <w:t>)</w:t>
      </w:r>
      <w:r w:rsidRPr="00343216">
        <w:rPr>
          <w:rFonts w:ascii="나눔고딕" w:eastAsia="나눔고딕" w:hAnsi="나눔고딕" w:hint="eastAsia"/>
          <w:b/>
          <w:sz w:val="24"/>
          <w:szCs w:val="24"/>
        </w:rPr>
        <w:t xml:space="preserve"> 각 </w:t>
      </w:r>
      <w:r w:rsidRPr="00343216">
        <w:rPr>
          <w:rFonts w:ascii="나눔고딕" w:eastAsia="나눔고딕" w:hAnsi="나눔고딕"/>
          <w:b/>
          <w:sz w:val="24"/>
          <w:szCs w:val="24"/>
        </w:rPr>
        <w:t>use case</w:t>
      </w:r>
      <w:proofErr w:type="spellStart"/>
      <w:r w:rsidRPr="00343216">
        <w:rPr>
          <w:rFonts w:ascii="나눔고딕" w:eastAsia="나눔고딕" w:hAnsi="나눔고딕" w:hint="eastAsia"/>
          <w:b/>
          <w:sz w:val="24"/>
          <w:szCs w:val="24"/>
        </w:rPr>
        <w:t>를</w:t>
      </w:r>
      <w:proofErr w:type="spellEnd"/>
      <w:r w:rsidRPr="00343216">
        <w:rPr>
          <w:rFonts w:ascii="나눔고딕" w:eastAsia="나눔고딕" w:hAnsi="나눔고딕" w:hint="eastAsia"/>
          <w:b/>
          <w:sz w:val="24"/>
          <w:szCs w:val="24"/>
        </w:rPr>
        <w:t xml:space="preserve"> 시퀀스 다이어그램으로 표현하였을 때</w:t>
      </w:r>
      <w:r w:rsidRPr="00343216">
        <w:rPr>
          <w:rFonts w:ascii="나눔고딕" w:eastAsia="나눔고딕" w:hAnsi="나눔고딕"/>
          <w:b/>
          <w:sz w:val="24"/>
          <w:szCs w:val="24"/>
        </w:rPr>
        <w:t xml:space="preserve"> </w:t>
      </w:r>
      <w:r w:rsidRPr="00343216">
        <w:rPr>
          <w:rFonts w:ascii="나눔고딕" w:eastAsia="나눔고딕" w:hAnsi="나눔고딕" w:hint="eastAsia"/>
          <w:b/>
          <w:sz w:val="24"/>
          <w:szCs w:val="24"/>
        </w:rPr>
        <w:t>등장하는 객체들과 일치하여야 함</w:t>
      </w:r>
    </w:p>
    <w:p w:rsidR="00032A93" w:rsidRPr="00343216" w:rsidRDefault="00F20374">
      <w:pPr>
        <w:pStyle w:val="10"/>
        <w:spacing w:before="540" w:after="360"/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  <w:bookmarkStart w:id="12" w:name="_Toc452512703"/>
      <w:r w:rsidR="00F102EC" w:rsidRPr="00343216">
        <w:rPr>
          <w:rFonts w:ascii="나눔고딕" w:eastAsia="나눔고딕" w:hAnsi="나눔고딕" w:hint="eastAsia"/>
        </w:rPr>
        <w:lastRenderedPageBreak/>
        <w:t>Class 명세</w:t>
      </w:r>
      <w:bookmarkEnd w:id="12"/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F102EC" w:rsidRPr="00343216" w:rsidTr="000F5EA2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F102EC" w:rsidRPr="00343216" w:rsidRDefault="00F102EC" w:rsidP="00F102EC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r w:rsidR="00C61947"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Accounts</w:t>
            </w: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F102EC" w:rsidRPr="00343216" w:rsidTr="000F5EA2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F102EC" w:rsidRPr="00343216" w:rsidRDefault="00F102EC" w:rsidP="000F5EA2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F102EC" w:rsidRPr="00343216" w:rsidRDefault="00021C69" w:rsidP="000F5EA2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>
                <v:shape id="그림 14" o:spid="_x0000_i1031" type="#_x0000_t75" alt="" style="width:222.3pt;height:234.3pt;visibility:visible;mso-wrap-style:square;mso-width-percent:0;mso-height-percent:0;mso-width-percent:0;mso-height-percent:0">
                  <v:imagedata r:id="rId12" o:title=""/>
                </v:shape>
              </w:pict>
            </w:r>
          </w:p>
          <w:p w:rsidR="00F102EC" w:rsidRPr="00343216" w:rsidRDefault="00F102EC" w:rsidP="000F5EA2">
            <w:pPr>
              <w:pStyle w:val="af7"/>
              <w:ind w:firstLine="0"/>
              <w:rPr>
                <w:rFonts w:ascii="나눔고딕" w:eastAsia="나눔고딕" w:hAnsi="나눔고딕"/>
              </w:rPr>
            </w:pPr>
          </w:p>
        </w:tc>
      </w:tr>
      <w:tr w:rsidR="00F102EC" w:rsidRPr="00343216" w:rsidTr="000F5EA2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F102EC" w:rsidRPr="00343216" w:rsidRDefault="00F102EC" w:rsidP="000F5EA2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F102EC" w:rsidRPr="00343216" w:rsidRDefault="00C61947" w:rsidP="000F5EA2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계정 정보</w:t>
            </w:r>
            <w:r w:rsidR="00F102EC" w:rsidRPr="00343216">
              <w:rPr>
                <w:rFonts w:ascii="나눔고딕" w:eastAsia="나눔고딕" w:hAnsi="나눔고딕"/>
              </w:rPr>
              <w:t xml:space="preserve"> </w:t>
            </w:r>
            <w:r w:rsidR="00F102EC" w:rsidRPr="00343216">
              <w:rPr>
                <w:rFonts w:ascii="나눔고딕" w:eastAsia="나눔고딕" w:hAnsi="나눔고딕" w:hint="eastAsia"/>
              </w:rPr>
              <w:t>인터페이스를</w:t>
            </w:r>
            <w:r w:rsidR="00F102EC" w:rsidRPr="00343216">
              <w:rPr>
                <w:rFonts w:ascii="나눔고딕" w:eastAsia="나눔고딕" w:hAnsi="나눔고딕"/>
              </w:rPr>
              <w:t xml:space="preserve"> </w:t>
            </w:r>
            <w:r w:rsidR="00F102EC" w:rsidRPr="00343216">
              <w:rPr>
                <w:rFonts w:ascii="나눔고딕" w:eastAsia="나눔고딕" w:hAnsi="나눔고딕" w:hint="eastAsia"/>
              </w:rPr>
              <w:t>제공하는</w:t>
            </w:r>
            <w:r w:rsidR="00F102EC" w:rsidRPr="00343216">
              <w:rPr>
                <w:rFonts w:ascii="나눔고딕" w:eastAsia="나눔고딕" w:hAnsi="나눔고딕"/>
              </w:rPr>
              <w:t xml:space="preserve"> </w:t>
            </w:r>
            <w:r w:rsidR="00F102EC" w:rsidRPr="00343216">
              <w:rPr>
                <w:rFonts w:ascii="나눔고딕" w:eastAsia="나눔고딕" w:hAnsi="나눔고딕" w:hint="eastAsia"/>
              </w:rPr>
              <w:t>클래스이다</w:t>
            </w:r>
            <w:r w:rsidR="00F102EC" w:rsidRPr="00343216">
              <w:rPr>
                <w:rFonts w:ascii="나눔고딕" w:eastAsia="나눔고딕" w:hAnsi="나눔고딕"/>
              </w:rPr>
              <w:t xml:space="preserve">. </w:t>
            </w:r>
            <w:r w:rsidRPr="00343216">
              <w:rPr>
                <w:rFonts w:ascii="나눔고딕" w:eastAsia="나눔고딕" w:hAnsi="나눔고딕" w:hint="eastAsia"/>
              </w:rPr>
              <w:t>데이터 기여 기능과 게시판 기능을 이용하기 위해 필요하다</w:t>
            </w:r>
            <w:r w:rsidR="00F102EC" w:rsidRPr="00343216">
              <w:rPr>
                <w:rFonts w:ascii="나눔고딕" w:eastAsia="나눔고딕" w:hAnsi="나눔고딕"/>
              </w:rPr>
              <w:t>.</w:t>
            </w:r>
          </w:p>
        </w:tc>
      </w:tr>
      <w:tr w:rsidR="00CA58C6" w:rsidRPr="00343216" w:rsidTr="000F5EA2">
        <w:tc>
          <w:tcPr>
            <w:tcW w:w="1669" w:type="dxa"/>
            <w:vMerge w:val="restart"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i</w:t>
            </w:r>
            <w:r w:rsidRPr="00343216">
              <w:rPr>
                <w:rFonts w:ascii="나눔고딕" w:eastAsia="나눔고딕" w:hAnsi="나눔고딕"/>
              </w:rPr>
              <w:t>d</w:t>
            </w:r>
          </w:p>
        </w:tc>
        <w:tc>
          <w:tcPr>
            <w:tcW w:w="3245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계정의 아이디이다.</w:t>
            </w:r>
          </w:p>
        </w:tc>
      </w:tr>
      <w:tr w:rsidR="00CA58C6" w:rsidRPr="00343216" w:rsidTr="00700CBC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shd w:val="clear" w:color="auto" w:fill="DBE5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DBE5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DBE5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p</w:t>
            </w:r>
            <w:r w:rsidRPr="00343216">
              <w:rPr>
                <w:rFonts w:ascii="나눔고딕" w:eastAsia="나눔고딕" w:hAnsi="나눔고딕"/>
              </w:rPr>
              <w:t>assword</w:t>
            </w:r>
          </w:p>
        </w:tc>
        <w:tc>
          <w:tcPr>
            <w:tcW w:w="3245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계정의 비밀번호이다.</w:t>
            </w:r>
          </w:p>
        </w:tc>
      </w:tr>
      <w:tr w:rsidR="00CA58C6" w:rsidRPr="00343216" w:rsidTr="00CA58C6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n</w:t>
            </w:r>
            <w:r w:rsidRPr="00343216">
              <w:rPr>
                <w:rFonts w:ascii="나눔고딕" w:eastAsia="나눔고딕" w:hAnsi="나눔고딕"/>
              </w:rPr>
              <w:t>ickname</w:t>
            </w:r>
          </w:p>
        </w:tc>
        <w:tc>
          <w:tcPr>
            <w:tcW w:w="3245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계정의 닉네임이다.</w:t>
            </w:r>
          </w:p>
        </w:tc>
      </w:tr>
      <w:tr w:rsidR="00CA58C6" w:rsidRPr="00343216" w:rsidTr="00CA58C6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email</w:t>
            </w:r>
          </w:p>
        </w:tc>
        <w:tc>
          <w:tcPr>
            <w:tcW w:w="3245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계정의 이메일이다.</w:t>
            </w:r>
          </w:p>
        </w:tc>
      </w:tr>
      <w:tr w:rsidR="00CA58C6" w:rsidRPr="00343216" w:rsidTr="00CA58C6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0F5EA2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interest_field</w:t>
            </w:r>
            <w:proofErr w:type="spellEnd"/>
          </w:p>
        </w:tc>
        <w:tc>
          <w:tcPr>
            <w:tcW w:w="3245" w:type="dxa"/>
          </w:tcPr>
          <w:p w:rsidR="00CA58C6" w:rsidRPr="00343216" w:rsidRDefault="00CA58C6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계정의 관심분야이다.</w:t>
            </w:r>
          </w:p>
        </w:tc>
      </w:tr>
      <w:tr w:rsidR="00CA58C6" w:rsidRPr="00343216" w:rsidTr="000F5EA2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A58C6" w:rsidRPr="0034321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CA58C6" w:rsidRPr="00343216" w:rsidTr="000F5EA2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register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object[]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account_info</w:t>
                  </w:r>
                  <w:proofErr w:type="spellEnd"/>
                </w:p>
              </w:tc>
            </w:tr>
            <w:tr w:rsidR="00CA58C6" w:rsidRPr="0034321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r</w:t>
                  </w:r>
                  <w:r w:rsidRPr="00343216">
                    <w:rPr>
                      <w:rFonts w:ascii="나눔고딕" w:eastAsia="나눔고딕" w:hAnsi="나눔고딕"/>
                    </w:rPr>
                    <w:t>egister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함수는 가입하고자 하는 계정 정보를 인자로 받아서 중복 체크를 하고 중복되지 않았다면 회원 데이터베이스에 넣는 기능을 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회원 가입이 정상적으로 되었는지 여부를 반환한다.</w:t>
                  </w:r>
                </w:p>
              </w:tc>
            </w:tr>
          </w:tbl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CA58C6" w:rsidRPr="00343216" w:rsidTr="000F5EA2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A58C6" w:rsidRPr="0034321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CA58C6" w:rsidRPr="00343216" w:rsidTr="000F5EA2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l</w:t>
                  </w:r>
                  <w:r w:rsidRPr="00343216">
                    <w:rPr>
                      <w:rFonts w:ascii="나눔고딕" w:eastAsia="나눔고딕" w:hAnsi="나눔고딕"/>
                    </w:rPr>
                    <w:t>ogin()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object[]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account_info</w:t>
                  </w:r>
                  <w:proofErr w:type="spellEnd"/>
                </w:p>
              </w:tc>
            </w:tr>
            <w:tr w:rsidR="00CA58C6" w:rsidRPr="00343216" w:rsidTr="000F5EA2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 xml:space="preserve">login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함수는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로그인하고자 하는 계정 정보를 인자로 받아서 비밀번호를 검사한 후 로그인하는 함수이다.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로그인 성공여부를 반환한다.</w:t>
                  </w:r>
                </w:p>
              </w:tc>
            </w:tr>
          </w:tbl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DE47A6" w:rsidRPr="00343216" w:rsidRDefault="00DE47A6" w:rsidP="00DE47A6">
      <w:pPr>
        <w:rPr>
          <w:rFonts w:ascii="나눔고딕" w:eastAsia="나눔고딕" w:hAnsi="나눔고딕"/>
          <w:b/>
          <w:sz w:val="24"/>
          <w:szCs w:val="24"/>
        </w:rPr>
      </w:pPr>
    </w:p>
    <w:p w:rsidR="00B11FAB" w:rsidRPr="00343216" w:rsidRDefault="00B11FAB" w:rsidP="00DE47A6">
      <w:pPr>
        <w:rPr>
          <w:rFonts w:ascii="나눔고딕" w:eastAsia="나눔고딕" w:hAnsi="나눔고딕"/>
          <w:b/>
          <w:sz w:val="24"/>
          <w:szCs w:val="24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834"/>
        <w:gridCol w:w="1539"/>
        <w:gridCol w:w="3245"/>
      </w:tblGrid>
      <w:tr w:rsidR="00B11FAB" w:rsidRPr="00343216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11FAB" w:rsidRPr="00343216" w:rsidRDefault="00B11FAB" w:rsidP="002E7264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proofErr w:type="spellStart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Data_contribute</w:t>
            </w:r>
            <w:proofErr w:type="spellEnd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B11FAB" w:rsidRPr="00343216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11FAB" w:rsidRPr="00343216" w:rsidRDefault="00B11FA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11FAB" w:rsidRPr="00343216" w:rsidRDefault="00021C69" w:rsidP="0083114A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>
                <v:shape id="그림 16" o:spid="_x0000_i1030" type="#_x0000_t75" alt="" style="width:222.3pt;height:147.15pt;visibility:visible;mso-wrap-style:square;mso-width-percent:0;mso-height-percent:0;mso-width-percent:0;mso-height-percent:0">
                  <v:imagedata r:id="rId13" o:title=""/>
                </v:shape>
              </w:pict>
            </w:r>
          </w:p>
        </w:tc>
      </w:tr>
      <w:tr w:rsidR="00B11FAB" w:rsidRPr="00343216" w:rsidTr="002E7264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B11FAB" w:rsidRPr="00343216" w:rsidRDefault="00B11FA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B11FAB" w:rsidRPr="00343216" w:rsidRDefault="0083114A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데이터 기여 인터페이스를 제공하는 클래스이다.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번역의 완성도를 높이기 위해 필요한 데이터 수집 목적으로 사용한다.</w:t>
            </w:r>
          </w:p>
        </w:tc>
      </w:tr>
      <w:tr w:rsidR="00CA58C6" w:rsidRPr="00343216" w:rsidTr="00E04381">
        <w:tc>
          <w:tcPr>
            <w:tcW w:w="1669" w:type="dxa"/>
            <w:vMerge w:val="restart"/>
            <w:shd w:val="clear" w:color="auto" w:fill="C6D9F1"/>
            <w:vAlign w:val="center"/>
          </w:tcPr>
          <w:p w:rsidR="00CA58C6" w:rsidRPr="00343216" w:rsidRDefault="00CA58C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2834" w:type="dxa"/>
            <w:shd w:val="clear" w:color="auto" w:fill="C6D9F1"/>
            <w:vAlign w:val="center"/>
          </w:tcPr>
          <w:p w:rsidR="00CA58C6" w:rsidRPr="00343216" w:rsidRDefault="00CA58C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539" w:type="dxa"/>
            <w:shd w:val="clear" w:color="auto" w:fill="C6D9F1"/>
            <w:vAlign w:val="center"/>
          </w:tcPr>
          <w:p w:rsidR="00CA58C6" w:rsidRPr="00343216" w:rsidRDefault="00CA58C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CA58C6" w:rsidRPr="00343216" w:rsidRDefault="00CA58C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E04381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834" w:type="dxa"/>
          </w:tcPr>
          <w:p w:rsidR="00CA58C6" w:rsidRPr="00343216" w:rsidRDefault="00E04381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tring[]</w:t>
            </w:r>
          </w:p>
        </w:tc>
        <w:tc>
          <w:tcPr>
            <w:tcW w:w="1539" w:type="dxa"/>
          </w:tcPr>
          <w:p w:rsidR="00CA58C6" w:rsidRPr="00343216" w:rsidRDefault="00E04381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korean_paper</w:t>
            </w:r>
            <w:proofErr w:type="spellEnd"/>
          </w:p>
        </w:tc>
        <w:tc>
          <w:tcPr>
            <w:tcW w:w="3245" w:type="dxa"/>
          </w:tcPr>
          <w:p w:rsidR="00CA58C6" w:rsidRPr="00343216" w:rsidRDefault="00E04381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한국어 논문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정보이다.</w:t>
            </w:r>
          </w:p>
        </w:tc>
      </w:tr>
      <w:tr w:rsidR="00CA58C6" w:rsidRPr="00343216" w:rsidTr="00E04381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834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539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CA58C6" w:rsidRPr="00343216" w:rsidTr="00E04381">
        <w:tc>
          <w:tcPr>
            <w:tcW w:w="1669" w:type="dxa"/>
            <w:vMerge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834" w:type="dxa"/>
          </w:tcPr>
          <w:p w:rsidR="00CA58C6" w:rsidRPr="00343216" w:rsidRDefault="00E04381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tring[]</w:t>
            </w:r>
          </w:p>
        </w:tc>
        <w:tc>
          <w:tcPr>
            <w:tcW w:w="1539" w:type="dxa"/>
          </w:tcPr>
          <w:p w:rsidR="00CA58C6" w:rsidRPr="00343216" w:rsidRDefault="00E04381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 w:hint="eastAsia"/>
              </w:rPr>
              <w:t>e</w:t>
            </w:r>
            <w:r w:rsidRPr="00343216">
              <w:rPr>
                <w:rFonts w:ascii="나눔고딕" w:eastAsia="나눔고딕" w:hAnsi="나눔고딕"/>
              </w:rPr>
              <w:t>nglish_paper</w:t>
            </w:r>
            <w:proofErr w:type="spellEnd"/>
          </w:p>
        </w:tc>
        <w:tc>
          <w:tcPr>
            <w:tcW w:w="3245" w:type="dxa"/>
          </w:tcPr>
          <w:p w:rsidR="00CA58C6" w:rsidRPr="00343216" w:rsidRDefault="00E04381" w:rsidP="00CA58C6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영어 논문 정보이다.</w:t>
            </w:r>
          </w:p>
        </w:tc>
      </w:tr>
      <w:tr w:rsidR="00CA58C6" w:rsidRPr="00343216" w:rsidTr="002E7264">
        <w:trPr>
          <w:trHeight w:val="1664"/>
        </w:trPr>
        <w:tc>
          <w:tcPr>
            <w:tcW w:w="1669" w:type="dxa"/>
            <w:shd w:val="clear" w:color="auto" w:fill="C6D9F1"/>
            <w:vAlign w:val="center"/>
          </w:tcPr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A58C6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CA58C6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contribute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String[], String[]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korean_paper</w:t>
                  </w:r>
                  <w:proofErr w:type="spellEnd"/>
                  <w:r w:rsidRPr="00343216">
                    <w:rPr>
                      <w:rFonts w:ascii="나눔고딕" w:eastAsia="나눔고딕" w:hAnsi="나눔고딕"/>
                    </w:rPr>
                    <w:t xml:space="preserve">, </w:t>
                  </w: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english_paper</w:t>
                  </w:r>
                  <w:proofErr w:type="spellEnd"/>
                </w:p>
              </w:tc>
            </w:tr>
            <w:tr w:rsidR="00CA58C6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58C6" w:rsidRPr="00343216" w:rsidRDefault="00CA58C6" w:rsidP="00CA58C6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contribute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함수는 사용자에게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같은 내용의 한국어 논문과 영어 논문을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입력받아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데이터베이스에 저장한다.</w:t>
                  </w:r>
                </w:p>
              </w:tc>
            </w:tr>
          </w:tbl>
          <w:p w:rsidR="00CA58C6" w:rsidRPr="00343216" w:rsidRDefault="00CA58C6" w:rsidP="00CA58C6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7A2EB6" w:rsidRPr="00343216" w:rsidRDefault="007A2EB6" w:rsidP="00DE47A6">
      <w:pPr>
        <w:rPr>
          <w:rFonts w:ascii="나눔고딕" w:eastAsia="나눔고딕" w:hAnsi="나눔고딕"/>
          <w:b/>
          <w:sz w:val="24"/>
          <w:szCs w:val="24"/>
        </w:rPr>
      </w:pPr>
    </w:p>
    <w:p w:rsidR="007A2EB6" w:rsidRPr="00343216" w:rsidRDefault="007A2EB6" w:rsidP="00DE47A6">
      <w:pPr>
        <w:rPr>
          <w:rFonts w:ascii="나눔고딕" w:eastAsia="나눔고딕" w:hAnsi="나눔고딕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983"/>
        <w:gridCol w:w="1007"/>
        <w:gridCol w:w="1383"/>
        <w:gridCol w:w="3245"/>
      </w:tblGrid>
      <w:tr w:rsidR="007A2EB6" w:rsidRPr="00343216" w:rsidTr="002E7264">
        <w:trPr>
          <w:trHeight w:val="778"/>
        </w:trPr>
        <w:tc>
          <w:tcPr>
            <w:tcW w:w="9287" w:type="dxa"/>
            <w:gridSpan w:val="5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7A2EB6" w:rsidRPr="00343216" w:rsidRDefault="007A2EB6" w:rsidP="002E7264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proofErr w:type="spellStart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Bulletin_board</w:t>
            </w:r>
            <w:proofErr w:type="spellEnd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7A2EB6" w:rsidRPr="00343216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7A2EB6" w:rsidRPr="00343216" w:rsidRDefault="007A2EB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Class Diagram</w:t>
            </w:r>
          </w:p>
        </w:tc>
        <w:tc>
          <w:tcPr>
            <w:tcW w:w="7618" w:type="dxa"/>
            <w:gridSpan w:val="4"/>
            <w:tcBorders>
              <w:top w:val="single" w:sz="12" w:space="0" w:color="365F91"/>
            </w:tcBorders>
          </w:tcPr>
          <w:p w:rsidR="007A2EB6" w:rsidRPr="00343216" w:rsidRDefault="00021C69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>
                <v:shape id="그림 21" o:spid="_x0000_i1029" type="#_x0000_t75" alt="" style="width:185.05pt;height:277.9pt;visibility:visible;mso-wrap-style:square;mso-width-percent:0;mso-height-percent:0;mso-width-percent:0;mso-height-percent:0">
                  <v:imagedata r:id="rId14" o:title=""/>
                </v:shape>
              </w:pict>
            </w:r>
          </w:p>
        </w:tc>
      </w:tr>
      <w:tr w:rsidR="007A2EB6" w:rsidRPr="00343216" w:rsidTr="002E7264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7A2EB6" w:rsidRPr="00343216" w:rsidRDefault="007A2EB6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4"/>
          </w:tcPr>
          <w:p w:rsidR="007A2EB6" w:rsidRPr="00343216" w:rsidRDefault="007A2EB6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게시판 인터페이스를 제공하는 클래스이다.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사용자 맞춤 서비스를 제공하기 위하여 필요하다.</w:t>
            </w:r>
            <w:r w:rsidR="000134DD" w:rsidRPr="00343216">
              <w:rPr>
                <w:rFonts w:ascii="나눔고딕" w:eastAsia="나눔고딕" w:hAnsi="나눔고딕"/>
              </w:rPr>
              <w:t xml:space="preserve"> </w:t>
            </w:r>
          </w:p>
        </w:tc>
      </w:tr>
      <w:tr w:rsidR="006F660E" w:rsidRPr="00343216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6F660E" w:rsidRPr="00343216" w:rsidRDefault="006F660E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2990" w:type="dxa"/>
            <w:gridSpan w:val="2"/>
            <w:shd w:val="clear" w:color="auto" w:fill="C6D9F1"/>
            <w:vAlign w:val="center"/>
          </w:tcPr>
          <w:p w:rsidR="006F660E" w:rsidRPr="00343216" w:rsidRDefault="006F660E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:rsidR="006F660E" w:rsidRPr="00343216" w:rsidRDefault="006F660E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6F660E" w:rsidRPr="00343216" w:rsidRDefault="006F660E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6F660E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</w:tcPr>
          <w:p w:rsidR="006F660E" w:rsidRPr="00343216" w:rsidRDefault="006F660E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int</w:t>
            </w:r>
          </w:p>
        </w:tc>
        <w:tc>
          <w:tcPr>
            <w:tcW w:w="1383" w:type="dxa"/>
          </w:tcPr>
          <w:p w:rsidR="006F660E" w:rsidRPr="00343216" w:rsidRDefault="006F660E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mode</w:t>
            </w:r>
          </w:p>
        </w:tc>
        <w:tc>
          <w:tcPr>
            <w:tcW w:w="3245" w:type="dxa"/>
          </w:tcPr>
          <w:p w:rsidR="006F660E" w:rsidRPr="00343216" w:rsidRDefault="006F660E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게시판의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종류를 나타낸다.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 xml:space="preserve">논문 </w:t>
            </w:r>
            <w:proofErr w:type="spellStart"/>
            <w:r w:rsidRPr="00343216">
              <w:rPr>
                <w:rFonts w:ascii="나눔고딕" w:eastAsia="나눔고딕" w:hAnsi="나눔고딕" w:hint="eastAsia"/>
              </w:rPr>
              <w:t>추천페이지</w:t>
            </w:r>
            <w:proofErr w:type="spellEnd"/>
            <w:r w:rsidRPr="00343216">
              <w:rPr>
                <w:rFonts w:ascii="나눔고딕" w:eastAsia="나눔고딕" w:hAnsi="나눔고딕" w:hint="eastAsia"/>
              </w:rPr>
              <w:t>,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공모전이나 대회 추천 페이지,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 xml:space="preserve">관심 주제별 </w:t>
            </w:r>
            <w:r w:rsidRPr="00343216">
              <w:rPr>
                <w:rFonts w:ascii="나눔고딕" w:eastAsia="나눔고딕" w:hAnsi="나눔고딕" w:hint="eastAsia"/>
              </w:rPr>
              <w:lastRenderedPageBreak/>
              <w:t>게시판 종류로 나눈다.</w:t>
            </w:r>
          </w:p>
        </w:tc>
      </w:tr>
      <w:tr w:rsidR="006F660E" w:rsidRPr="00343216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6F660E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</w:tcPr>
          <w:p w:rsidR="006F660E" w:rsidRPr="00343216" w:rsidRDefault="006F660E" w:rsidP="006F660E">
            <w:pPr>
              <w:pStyle w:val="af7"/>
              <w:tabs>
                <w:tab w:val="center" w:pos="1387"/>
              </w:tabs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String</w:t>
            </w:r>
          </w:p>
        </w:tc>
        <w:tc>
          <w:tcPr>
            <w:tcW w:w="1383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t</w:t>
            </w:r>
            <w:r w:rsidRPr="00343216">
              <w:rPr>
                <w:rFonts w:ascii="나눔고딕" w:eastAsia="나눔고딕" w:hAnsi="나눔고딕"/>
              </w:rPr>
              <w:t>itle</w:t>
            </w:r>
          </w:p>
        </w:tc>
        <w:tc>
          <w:tcPr>
            <w:tcW w:w="3245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게시판의 제목이다.</w:t>
            </w:r>
          </w:p>
        </w:tc>
      </w:tr>
      <w:tr w:rsidR="006F660E" w:rsidRPr="00343216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6F660E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</w:tcPr>
          <w:p w:rsidR="006F660E" w:rsidRPr="00343216" w:rsidRDefault="006F660E" w:rsidP="006F660E">
            <w:pPr>
              <w:pStyle w:val="af7"/>
              <w:tabs>
                <w:tab w:val="center" w:pos="1387"/>
              </w:tabs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String</w:t>
            </w:r>
          </w:p>
        </w:tc>
        <w:tc>
          <w:tcPr>
            <w:tcW w:w="1383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w</w:t>
            </w:r>
            <w:r w:rsidRPr="00343216">
              <w:rPr>
                <w:rFonts w:ascii="나눔고딕" w:eastAsia="나눔고딕" w:hAnsi="나눔고딕"/>
              </w:rPr>
              <w:t>riter</w:t>
            </w:r>
          </w:p>
        </w:tc>
        <w:tc>
          <w:tcPr>
            <w:tcW w:w="3245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게시물의 작성자이다.</w:t>
            </w:r>
          </w:p>
        </w:tc>
      </w:tr>
      <w:tr w:rsidR="006F660E" w:rsidRPr="00343216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6F660E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 w:hint="eastAsia"/>
              </w:rPr>
              <w:t>w</w:t>
            </w:r>
            <w:r w:rsidRPr="00343216">
              <w:rPr>
                <w:rFonts w:ascii="나눔고딕" w:eastAsia="나눔고딕" w:hAnsi="나눔고딕"/>
              </w:rPr>
              <w:t>rite_time</w:t>
            </w:r>
            <w:proofErr w:type="spellEnd"/>
          </w:p>
        </w:tc>
        <w:tc>
          <w:tcPr>
            <w:tcW w:w="3245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게시물의 작성 시간이다.</w:t>
            </w:r>
          </w:p>
        </w:tc>
      </w:tr>
      <w:tr w:rsidR="006F660E" w:rsidRPr="00343216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6F660E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</w:t>
            </w:r>
            <w:r w:rsidRPr="00343216">
              <w:rPr>
                <w:rFonts w:ascii="나눔고딕" w:eastAsia="나눔고딕" w:hAnsi="나눔고딕"/>
              </w:rPr>
              <w:t>tring</w:t>
            </w:r>
          </w:p>
        </w:tc>
        <w:tc>
          <w:tcPr>
            <w:tcW w:w="1383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contents</w:t>
            </w:r>
          </w:p>
        </w:tc>
        <w:tc>
          <w:tcPr>
            <w:tcW w:w="3245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게시물의 내용이다.</w:t>
            </w:r>
          </w:p>
        </w:tc>
      </w:tr>
      <w:tr w:rsidR="006F660E" w:rsidRPr="00343216" w:rsidTr="006F660E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383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AF2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6F660E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990" w:type="dxa"/>
            <w:gridSpan w:val="2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int</w:t>
            </w:r>
          </w:p>
        </w:tc>
        <w:tc>
          <w:tcPr>
            <w:tcW w:w="1383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view</w:t>
            </w:r>
          </w:p>
        </w:tc>
        <w:tc>
          <w:tcPr>
            <w:tcW w:w="3245" w:type="dxa"/>
          </w:tcPr>
          <w:p w:rsidR="006F660E" w:rsidRPr="00343216" w:rsidRDefault="006F660E" w:rsidP="006F660E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게시물의 조회수이다.</w:t>
            </w:r>
          </w:p>
        </w:tc>
      </w:tr>
      <w:tr w:rsidR="006F660E" w:rsidRPr="00343216" w:rsidTr="002E7264">
        <w:trPr>
          <w:trHeight w:val="1664"/>
        </w:trPr>
        <w:tc>
          <w:tcPr>
            <w:tcW w:w="1669" w:type="dxa"/>
            <w:shd w:val="clear" w:color="auto" w:fill="C6D9F1"/>
            <w:vAlign w:val="center"/>
          </w:tcPr>
          <w:p w:rsidR="006F660E" w:rsidRPr="00343216" w:rsidRDefault="006F660E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Operation</w:t>
            </w:r>
          </w:p>
        </w:tc>
        <w:tc>
          <w:tcPr>
            <w:tcW w:w="7618" w:type="dxa"/>
            <w:gridSpan w:val="4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6F660E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6F660E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F660E" w:rsidRPr="00343216" w:rsidRDefault="00A1014C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F660E" w:rsidRPr="00343216" w:rsidRDefault="00A1014C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update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</w:tr>
            <w:tr w:rsidR="006F660E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F660E" w:rsidRPr="00343216" w:rsidRDefault="006F660E" w:rsidP="006F660E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660E" w:rsidRPr="00343216" w:rsidRDefault="00A1014C" w:rsidP="006F660E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게시물 리스트를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최신화하는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메소드이다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>.</w:t>
                  </w:r>
                </w:p>
              </w:tc>
            </w:tr>
          </w:tbl>
          <w:p w:rsidR="006F660E" w:rsidRPr="00343216" w:rsidRDefault="006F660E" w:rsidP="00A1014C">
            <w:pPr>
              <w:pStyle w:val="af7"/>
              <w:ind w:firstLine="0"/>
              <w:rPr>
                <w:rFonts w:ascii="나눔고딕" w:eastAsia="나눔고딕" w:hAnsi="나눔고딕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A1014C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A1014C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write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o</w:t>
                  </w:r>
                  <w:r w:rsidRPr="00343216">
                    <w:rPr>
                      <w:rFonts w:ascii="나눔고딕" w:eastAsia="나눔고딕" w:hAnsi="나눔고딕"/>
                    </w:rPr>
                    <w:t>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c</w:t>
                  </w:r>
                  <w:r w:rsidRPr="00343216">
                    <w:rPr>
                      <w:rFonts w:ascii="나눔고딕" w:eastAsia="나눔고딕" w:hAnsi="나눔고딕"/>
                    </w:rPr>
                    <w:t>ontents_info</w:t>
                  </w:r>
                  <w:proofErr w:type="spellEnd"/>
                </w:p>
              </w:tc>
            </w:tr>
            <w:tr w:rsidR="00A1014C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14C" w:rsidRPr="00343216" w:rsidRDefault="00A1014C" w:rsidP="00A1014C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Write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메소드는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게시물을 작성하는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메소드이다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>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인자로 게시물의 내용을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입력받는다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>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정상적인 글 작성 여부를 반환한다. </w:t>
                  </w:r>
                </w:p>
              </w:tc>
            </w:tr>
          </w:tbl>
          <w:p w:rsidR="00A1014C" w:rsidRPr="00343216" w:rsidRDefault="00A1014C" w:rsidP="006F660E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2F0B9B" w:rsidRPr="00343216" w:rsidTr="002E7264">
        <w:trPr>
          <w:trHeight w:val="778"/>
        </w:trPr>
        <w:tc>
          <w:tcPr>
            <w:tcW w:w="9287" w:type="dxa"/>
            <w:gridSpan w:val="5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proofErr w:type="spellStart"/>
            <w:r w:rsidRPr="00343216">
              <w:rPr>
                <w:rFonts w:ascii="나눔고딕" w:eastAsia="나눔고딕" w:hAnsi="나눔고딕" w:hint="eastAsia"/>
                <w:b/>
                <w:sz w:val="26"/>
                <w:szCs w:val="26"/>
              </w:rPr>
              <w:t>Bulletin_board_page</w:t>
            </w:r>
            <w:proofErr w:type="spellEnd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2F0B9B" w:rsidRPr="00343216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lastRenderedPageBreak/>
              <w:t>Class Diagram</w:t>
            </w:r>
          </w:p>
        </w:tc>
        <w:tc>
          <w:tcPr>
            <w:tcW w:w="7618" w:type="dxa"/>
            <w:gridSpan w:val="4"/>
            <w:tcBorders>
              <w:top w:val="single" w:sz="12" w:space="0" w:color="365F91"/>
            </w:tcBorders>
          </w:tcPr>
          <w:p w:rsidR="002F0B9B" w:rsidRPr="00343216" w:rsidRDefault="00021C69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 w14:anchorId="1246923A">
                <v:shape id="_x0000_i1028" type="#_x0000_t75" alt="" style="width:173.05pt;height:180.65pt;visibility:visible;mso-wrap-style:square;mso-width-percent:0;mso-height-percent:0;mso-width-percent:0;mso-height-percent:0">
                  <v:imagedata r:id="rId15" o:title=""/>
                </v:shape>
              </w:pict>
            </w:r>
          </w:p>
        </w:tc>
      </w:tr>
      <w:tr w:rsidR="002F0B9B" w:rsidRPr="00343216" w:rsidTr="002E7264">
        <w:trPr>
          <w:trHeight w:val="775"/>
        </w:trPr>
        <w:tc>
          <w:tcPr>
            <w:tcW w:w="1669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4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게시판에 쓰여진 컨텐츠의 상세 사항을 보여주는 클래스이다.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상세 사항과 댓글,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댓글 쓰기 기능을 제공한다.</w:t>
            </w:r>
          </w:p>
        </w:tc>
      </w:tr>
      <w:tr w:rsidR="002F0B9B" w:rsidRPr="00343216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1983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2390" w:type="dxa"/>
            <w:gridSpan w:val="2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2F0B9B" w:rsidRPr="00343216" w:rsidTr="002E7264">
        <w:trPr>
          <w:trHeight w:val="484"/>
        </w:trPr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String[]</w:t>
            </w:r>
          </w:p>
        </w:tc>
        <w:tc>
          <w:tcPr>
            <w:tcW w:w="2390" w:type="dxa"/>
            <w:gridSpan w:val="2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C</w:t>
            </w:r>
            <w:r w:rsidRPr="00343216">
              <w:rPr>
                <w:rFonts w:ascii="나눔고딕" w:eastAsia="나눔고딕" w:hAnsi="나눔고딕" w:hint="eastAsia"/>
              </w:rPr>
              <w:t>omment_</w:t>
            </w:r>
            <w:r w:rsidRPr="00343216">
              <w:rPr>
                <w:rFonts w:ascii="나눔고딕" w:eastAsia="나눔고딕" w:hAnsi="나눔고딕"/>
              </w:rPr>
              <w:t>contents</w:t>
            </w:r>
            <w:proofErr w:type="spellEnd"/>
          </w:p>
        </w:tc>
        <w:tc>
          <w:tcPr>
            <w:tcW w:w="3245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해당 페이지에 대한 컨텐츠</w:t>
            </w:r>
          </w:p>
        </w:tc>
      </w:tr>
      <w:tr w:rsidR="002F0B9B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String</w:t>
            </w:r>
          </w:p>
        </w:tc>
        <w:tc>
          <w:tcPr>
            <w:tcW w:w="2390" w:type="dxa"/>
            <w:gridSpan w:val="2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C</w:t>
            </w:r>
            <w:r w:rsidRPr="00343216">
              <w:rPr>
                <w:rFonts w:ascii="나눔고딕" w:eastAsia="나눔고딕" w:hAnsi="나눔고딕" w:hint="eastAsia"/>
              </w:rPr>
              <w:t>omment_</w:t>
            </w:r>
            <w:r w:rsidRPr="00343216">
              <w:rPr>
                <w:rFonts w:ascii="나눔고딕" w:eastAsia="나눔고딕" w:hAnsi="나눔고딕"/>
              </w:rPr>
              <w:t>writer</w:t>
            </w:r>
            <w:proofErr w:type="spellEnd"/>
          </w:p>
        </w:tc>
        <w:tc>
          <w:tcPr>
            <w:tcW w:w="3245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댓글 작성자</w:t>
            </w:r>
          </w:p>
        </w:tc>
      </w:tr>
      <w:tr w:rsidR="002F0B9B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String</w:t>
            </w:r>
          </w:p>
        </w:tc>
        <w:tc>
          <w:tcPr>
            <w:tcW w:w="2390" w:type="dxa"/>
            <w:gridSpan w:val="2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C</w:t>
            </w:r>
            <w:r w:rsidRPr="00343216">
              <w:rPr>
                <w:rFonts w:ascii="나눔고딕" w:eastAsia="나눔고딕" w:hAnsi="나눔고딕" w:hint="eastAsia"/>
              </w:rPr>
              <w:t>omment_</w:t>
            </w:r>
            <w:r w:rsidRPr="00343216">
              <w:rPr>
                <w:rFonts w:ascii="나눔고딕" w:eastAsia="나눔고딕" w:hAnsi="나눔고딕"/>
              </w:rPr>
              <w:t>write_time</w:t>
            </w:r>
            <w:proofErr w:type="spellEnd"/>
          </w:p>
        </w:tc>
        <w:tc>
          <w:tcPr>
            <w:tcW w:w="3245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댓글 작성 시간</w:t>
            </w:r>
          </w:p>
        </w:tc>
      </w:tr>
      <w:tr w:rsidR="002F0B9B" w:rsidRPr="00343216" w:rsidTr="002E7264">
        <w:trPr>
          <w:trHeight w:val="83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Operation</w:t>
            </w:r>
          </w:p>
        </w:tc>
        <w:tc>
          <w:tcPr>
            <w:tcW w:w="7618" w:type="dxa"/>
            <w:gridSpan w:val="4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2F0B9B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M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ove_</w:t>
                  </w:r>
                  <w:r w:rsidRPr="00343216">
                    <w:rPr>
                      <w:rFonts w:ascii="나눔고딕" w:eastAsia="나눔고딕" w:hAnsi="나눔고딕"/>
                    </w:rPr>
                    <w:t>link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  <w:sz w:val="20"/>
                    </w:rPr>
                  </w:pPr>
                  <w:r w:rsidRPr="00343216">
                    <w:rPr>
                      <w:rFonts w:ascii="나눔고딕" w:eastAsia="나눔고딕" w:hAnsi="나눔고딕"/>
                      <w:sz w:val="20"/>
                    </w:rPr>
                    <w:t>link</w:t>
                  </w:r>
                </w:p>
              </w:tc>
            </w:tr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L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ink에 해당하는 컨텐츠를 보여준다.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이동 가능하면 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true,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이동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불가능시엔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/>
                    </w:rPr>
                    <w:t>false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를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반환한다.</w:t>
                  </w:r>
                </w:p>
              </w:tc>
            </w:tr>
          </w:tbl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2F0B9B" w:rsidRPr="00343216" w:rsidTr="002E7264">
        <w:trPr>
          <w:trHeight w:val="836"/>
        </w:trPr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7618" w:type="dxa"/>
            <w:gridSpan w:val="4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2F0B9B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W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rite_</w:t>
                  </w:r>
                  <w:r w:rsidRPr="00343216">
                    <w:rPr>
                      <w:rFonts w:ascii="나눔고딕" w:eastAsia="나눔고딕" w:hAnsi="나눔고딕"/>
                    </w:rPr>
                    <w:t>comment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o</w:t>
                  </w:r>
                  <w:r w:rsidRPr="00343216">
                    <w:rPr>
                      <w:rFonts w:ascii="나눔고딕" w:eastAsia="나눔고딕" w:hAnsi="나눔고딕"/>
                    </w:rPr>
                    <w:t>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  <w:sz w:val="20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  <w:sz w:val="20"/>
                    </w:rPr>
                    <w:t>Comment_info</w:t>
                  </w:r>
                  <w:proofErr w:type="spellEnd"/>
                </w:p>
              </w:tc>
            </w:tr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댓글을 등록하는 기능을 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사용자가 댓글을 작성하면, 댓글 내용 및 기타 정보를 저장하도록 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작성이 정상적으로 완료되면 </w:t>
                  </w:r>
                  <w:r w:rsidRPr="00343216">
                    <w:rPr>
                      <w:rFonts w:ascii="나눔고딕" w:eastAsia="나눔고딕" w:hAnsi="나눔고딕"/>
                    </w:rPr>
                    <w:t>true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를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반환한다.</w:t>
                  </w:r>
                </w:p>
              </w:tc>
            </w:tr>
          </w:tbl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2F0B9B" w:rsidRDefault="002F0B9B" w:rsidP="00DE47A6">
      <w:pPr>
        <w:rPr>
          <w:rFonts w:ascii="나눔고딕" w:eastAsia="나눔고딕" w:hAnsi="나눔고딕"/>
          <w:b/>
          <w:sz w:val="24"/>
          <w:szCs w:val="24"/>
        </w:rPr>
      </w:pPr>
    </w:p>
    <w:p w:rsidR="002F0B9B" w:rsidRDefault="002F0B9B" w:rsidP="002F0B9B">
      <w:r>
        <w:br w:type="page"/>
      </w:r>
      <w:r>
        <w:lastRenderedPageBreak/>
        <w:br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983"/>
        <w:gridCol w:w="2390"/>
        <w:gridCol w:w="3245"/>
      </w:tblGrid>
      <w:tr w:rsidR="002F0B9B" w:rsidRPr="00343216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proofErr w:type="spellStart"/>
            <w:r w:rsidRPr="00343216">
              <w:rPr>
                <w:rFonts w:ascii="나눔고딕" w:eastAsia="나눔고딕" w:hAnsi="나눔고딕" w:hint="eastAsia"/>
                <w:b/>
                <w:sz w:val="26"/>
                <w:szCs w:val="26"/>
              </w:rPr>
              <w:t>Bulletin_board_page</w:t>
            </w:r>
            <w:proofErr w:type="spellEnd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2F0B9B" w:rsidRPr="00343216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2F0B9B" w:rsidRPr="00343216" w:rsidRDefault="00021C69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 w14:anchorId="1246923A">
                <v:shape id="_x0000_i1027" type="#_x0000_t75" alt="텍스트이(가) 표시된 사진&#10;&#10;자동 생성된 설명" style="width:173.05pt;height:180.65pt;visibility:visible;mso-wrap-style:square;mso-width-percent:0;mso-height-percent:0;mso-width-percent:0;mso-height-percent:0">
                  <v:imagedata r:id="rId15" o:title=""/>
                </v:shape>
              </w:pict>
            </w:r>
          </w:p>
        </w:tc>
      </w:tr>
      <w:tr w:rsidR="002F0B9B" w:rsidRPr="00343216" w:rsidTr="002E7264">
        <w:trPr>
          <w:trHeight w:val="775"/>
        </w:trPr>
        <w:tc>
          <w:tcPr>
            <w:tcW w:w="1669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게시판에 쓰여진 컨텐츠의 상세 사항을 보여주는 클래스이다.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상세 사항과 댓글,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댓글 쓰기 기능을 제공한다.</w:t>
            </w:r>
          </w:p>
        </w:tc>
      </w:tr>
      <w:tr w:rsidR="002F0B9B" w:rsidRPr="00343216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1983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2390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2F0B9B" w:rsidRPr="00343216" w:rsidTr="002E7264">
        <w:trPr>
          <w:trHeight w:val="484"/>
        </w:trPr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String[]</w:t>
            </w:r>
          </w:p>
        </w:tc>
        <w:tc>
          <w:tcPr>
            <w:tcW w:w="2390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C</w:t>
            </w:r>
            <w:r w:rsidRPr="00343216">
              <w:rPr>
                <w:rFonts w:ascii="나눔고딕" w:eastAsia="나눔고딕" w:hAnsi="나눔고딕" w:hint="eastAsia"/>
              </w:rPr>
              <w:t>omment_</w:t>
            </w:r>
            <w:r w:rsidRPr="00343216">
              <w:rPr>
                <w:rFonts w:ascii="나눔고딕" w:eastAsia="나눔고딕" w:hAnsi="나눔고딕"/>
              </w:rPr>
              <w:t>contents</w:t>
            </w:r>
            <w:proofErr w:type="spellEnd"/>
          </w:p>
        </w:tc>
        <w:tc>
          <w:tcPr>
            <w:tcW w:w="3245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해당 페이지에 대한 컨텐츠</w:t>
            </w:r>
          </w:p>
        </w:tc>
      </w:tr>
      <w:tr w:rsidR="002F0B9B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String</w:t>
            </w:r>
          </w:p>
        </w:tc>
        <w:tc>
          <w:tcPr>
            <w:tcW w:w="2390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C</w:t>
            </w:r>
            <w:r w:rsidRPr="00343216">
              <w:rPr>
                <w:rFonts w:ascii="나눔고딕" w:eastAsia="나눔고딕" w:hAnsi="나눔고딕" w:hint="eastAsia"/>
              </w:rPr>
              <w:t>omment_</w:t>
            </w:r>
            <w:r w:rsidRPr="00343216">
              <w:rPr>
                <w:rFonts w:ascii="나눔고딕" w:eastAsia="나눔고딕" w:hAnsi="나눔고딕"/>
              </w:rPr>
              <w:t>writer</w:t>
            </w:r>
            <w:proofErr w:type="spellEnd"/>
          </w:p>
        </w:tc>
        <w:tc>
          <w:tcPr>
            <w:tcW w:w="3245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댓글 작성자</w:t>
            </w:r>
          </w:p>
        </w:tc>
      </w:tr>
      <w:tr w:rsidR="002F0B9B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String</w:t>
            </w:r>
          </w:p>
        </w:tc>
        <w:tc>
          <w:tcPr>
            <w:tcW w:w="2390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C</w:t>
            </w:r>
            <w:r w:rsidRPr="00343216">
              <w:rPr>
                <w:rFonts w:ascii="나눔고딕" w:eastAsia="나눔고딕" w:hAnsi="나눔고딕" w:hint="eastAsia"/>
              </w:rPr>
              <w:t>omment_</w:t>
            </w:r>
            <w:r w:rsidRPr="00343216">
              <w:rPr>
                <w:rFonts w:ascii="나눔고딕" w:eastAsia="나눔고딕" w:hAnsi="나눔고딕"/>
              </w:rPr>
              <w:t>write_time</w:t>
            </w:r>
            <w:proofErr w:type="spellEnd"/>
          </w:p>
        </w:tc>
        <w:tc>
          <w:tcPr>
            <w:tcW w:w="3245" w:type="dxa"/>
          </w:tcPr>
          <w:p w:rsidR="002F0B9B" w:rsidRPr="00343216" w:rsidRDefault="002F0B9B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댓글 작성 시간</w:t>
            </w:r>
          </w:p>
        </w:tc>
      </w:tr>
      <w:tr w:rsidR="002F0B9B" w:rsidRPr="00343216" w:rsidTr="002E7264">
        <w:trPr>
          <w:trHeight w:val="83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2F0B9B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M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ove_</w:t>
                  </w:r>
                  <w:r w:rsidRPr="00343216">
                    <w:rPr>
                      <w:rFonts w:ascii="나눔고딕" w:eastAsia="나눔고딕" w:hAnsi="나눔고딕"/>
                    </w:rPr>
                    <w:t>link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  <w:sz w:val="20"/>
                    </w:rPr>
                  </w:pPr>
                  <w:r w:rsidRPr="00343216">
                    <w:rPr>
                      <w:rFonts w:ascii="나눔고딕" w:eastAsia="나눔고딕" w:hAnsi="나눔고딕"/>
                      <w:sz w:val="20"/>
                    </w:rPr>
                    <w:t>link</w:t>
                  </w:r>
                </w:p>
              </w:tc>
            </w:tr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L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ink에 해당하는 컨텐츠를 보여준다.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이동 가능하면 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true,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이동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불가능시엔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/>
                    </w:rPr>
                    <w:t>false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를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반환한다.</w:t>
                  </w:r>
                </w:p>
              </w:tc>
            </w:tr>
          </w:tbl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2F0B9B" w:rsidRPr="00343216" w:rsidTr="002E7264">
        <w:trPr>
          <w:trHeight w:val="836"/>
        </w:trPr>
        <w:tc>
          <w:tcPr>
            <w:tcW w:w="1669" w:type="dxa"/>
            <w:vMerge/>
            <w:shd w:val="clear" w:color="auto" w:fill="C6D9F1"/>
            <w:vAlign w:val="center"/>
          </w:tcPr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2F0B9B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W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rite_</w:t>
                  </w:r>
                  <w:r w:rsidRPr="00343216">
                    <w:rPr>
                      <w:rFonts w:ascii="나눔고딕" w:eastAsia="나눔고딕" w:hAnsi="나눔고딕"/>
                    </w:rPr>
                    <w:t>comment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o</w:t>
                  </w:r>
                  <w:r w:rsidRPr="00343216">
                    <w:rPr>
                      <w:rFonts w:ascii="나눔고딕" w:eastAsia="나눔고딕" w:hAnsi="나눔고딕"/>
                    </w:rPr>
                    <w:t>bject[]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  <w:sz w:val="20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  <w:sz w:val="20"/>
                    </w:rPr>
                    <w:t>Comment_info</w:t>
                  </w:r>
                  <w:proofErr w:type="spellEnd"/>
                </w:p>
              </w:tc>
            </w:tr>
            <w:tr w:rsidR="002F0B9B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0B9B" w:rsidRPr="00343216" w:rsidRDefault="002F0B9B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댓글을 등록하는 기능을 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사용자가 댓글을 작성하면, 댓글 내용 및 기타 정보를 저장하도록 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 xml:space="preserve">작성이 정상적으로 완료되면 </w:t>
                  </w:r>
                  <w:r w:rsidRPr="00343216">
                    <w:rPr>
                      <w:rFonts w:ascii="나눔고딕" w:eastAsia="나눔고딕" w:hAnsi="나눔고딕"/>
                    </w:rPr>
                    <w:t>true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를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반환한다.</w:t>
                  </w:r>
                </w:p>
              </w:tc>
            </w:tr>
          </w:tbl>
          <w:p w:rsidR="002F0B9B" w:rsidRPr="00343216" w:rsidRDefault="002F0B9B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2F0B9B" w:rsidRPr="002F0B9B" w:rsidRDefault="002F0B9B" w:rsidP="00DE47A6">
      <w:pPr>
        <w:rPr>
          <w:rFonts w:ascii="나눔고딕" w:eastAsia="나눔고딕" w:hAnsi="나눔고딕" w:hint="eastAsia"/>
          <w:b/>
          <w:sz w:val="24"/>
          <w:szCs w:val="24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550"/>
        <w:gridCol w:w="1823"/>
        <w:gridCol w:w="3245"/>
      </w:tblGrid>
      <w:tr w:rsidR="00BA0492" w:rsidRPr="00343216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r w:rsidRPr="00343216">
              <w:rPr>
                <w:rFonts w:ascii="나눔고딕" w:eastAsia="나눔고딕" w:hAnsi="나눔고딕" w:hint="eastAsia"/>
                <w:b/>
                <w:sz w:val="26"/>
                <w:szCs w:val="26"/>
              </w:rPr>
              <w:t>Translate</w:t>
            </w: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BA0492" w:rsidRPr="00343216" w:rsidTr="002E7264">
        <w:trPr>
          <w:trHeight w:val="4991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A0492" w:rsidRPr="00343216" w:rsidRDefault="00021C69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 w14:anchorId="62B8F7A0">
                <v:shape id="_x0000_i1026" type="#_x0000_t75" alt="" style="width:200.2pt;height:243.8pt;visibility:visible;mso-wrap-style:square;mso-width-percent:0;mso-height-percent:0;mso-width-percent:0;mso-height-percent:0">
                  <v:imagedata r:id="rId16" o:title=""/>
                </v:shape>
              </w:pict>
            </w:r>
          </w:p>
        </w:tc>
      </w:tr>
      <w:tr w:rsidR="00BA0492" w:rsidRPr="00343216" w:rsidTr="002E7264">
        <w:trPr>
          <w:trHeight w:val="761"/>
        </w:trPr>
        <w:tc>
          <w:tcPr>
            <w:tcW w:w="1669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번역 입출력을 보여주는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클래스이다</w:t>
            </w:r>
            <w:r w:rsidRPr="00343216">
              <w:rPr>
                <w:rFonts w:ascii="나눔고딕" w:eastAsia="나눔고딕" w:hAnsi="나눔고딕"/>
              </w:rPr>
              <w:t xml:space="preserve">. </w:t>
            </w:r>
            <w:r w:rsidRPr="00343216">
              <w:rPr>
                <w:rFonts w:ascii="나눔고딕" w:eastAsia="나눔고딕" w:hAnsi="나눔고딕" w:hint="eastAsia"/>
              </w:rPr>
              <w:t>입력에 해당하는 논문에 대해 번역결과를 보여주며,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에러에 대한 수정이나 클립보드로의 복사 기능이 있다.</w:t>
            </w:r>
          </w:p>
        </w:tc>
      </w:tr>
      <w:tr w:rsidR="00BA0492" w:rsidRPr="00343216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2550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1823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BA0492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550" w:type="dxa"/>
          </w:tcPr>
          <w:p w:rsidR="00BA0492" w:rsidRPr="00343216" w:rsidRDefault="00E300A3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</w:t>
            </w:r>
            <w:r w:rsidR="00BA0492" w:rsidRPr="00343216">
              <w:rPr>
                <w:rFonts w:ascii="나눔고딕" w:eastAsia="나눔고딕" w:hAnsi="나눔고딕" w:hint="eastAsia"/>
              </w:rPr>
              <w:t>tring[]</w:t>
            </w:r>
          </w:p>
        </w:tc>
        <w:tc>
          <w:tcPr>
            <w:tcW w:w="1823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Korean</w:t>
            </w:r>
            <w:r w:rsidRPr="00343216">
              <w:rPr>
                <w:rFonts w:ascii="나눔고딕" w:eastAsia="나눔고딕" w:hAnsi="나눔고딕" w:hint="eastAsia"/>
              </w:rPr>
              <w:t>_</w:t>
            </w:r>
            <w:r w:rsidRPr="00343216">
              <w:rPr>
                <w:rFonts w:ascii="나눔고딕" w:eastAsia="나눔고딕" w:hAnsi="나눔고딕"/>
              </w:rPr>
              <w:t>paper</w:t>
            </w:r>
            <w:proofErr w:type="spellEnd"/>
          </w:p>
        </w:tc>
        <w:tc>
          <w:tcPr>
            <w:tcW w:w="3245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한국어 입력</w:t>
            </w:r>
          </w:p>
        </w:tc>
      </w:tr>
      <w:tr w:rsidR="00BA0492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2550" w:type="dxa"/>
          </w:tcPr>
          <w:p w:rsidR="00BA0492" w:rsidRPr="00343216" w:rsidRDefault="009F721D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</w:t>
            </w:r>
            <w:r w:rsidR="00BA0492" w:rsidRPr="00343216">
              <w:rPr>
                <w:rFonts w:ascii="나눔고딕" w:eastAsia="나눔고딕" w:hAnsi="나눔고딕" w:hint="eastAsia"/>
              </w:rPr>
              <w:t>tring[]</w:t>
            </w:r>
          </w:p>
        </w:tc>
        <w:tc>
          <w:tcPr>
            <w:tcW w:w="1823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English</w:t>
            </w:r>
            <w:r w:rsidRPr="00343216">
              <w:rPr>
                <w:rFonts w:ascii="나눔고딕" w:eastAsia="나눔고딕" w:hAnsi="나눔고딕" w:hint="eastAsia"/>
              </w:rPr>
              <w:t>_</w:t>
            </w:r>
            <w:r w:rsidRPr="00343216">
              <w:rPr>
                <w:rFonts w:ascii="나눔고딕" w:eastAsia="나눔고딕" w:hAnsi="나눔고딕"/>
              </w:rPr>
              <w:t>paper</w:t>
            </w:r>
            <w:proofErr w:type="spellEnd"/>
          </w:p>
        </w:tc>
        <w:tc>
          <w:tcPr>
            <w:tcW w:w="3245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영어 출력</w:t>
            </w:r>
          </w:p>
        </w:tc>
      </w:tr>
      <w:tr w:rsidR="00BA0492" w:rsidRPr="00343216" w:rsidTr="002E7264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BA0492" w:rsidRPr="00343216" w:rsidTr="002E726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Pr="00343216" w:rsidRDefault="009F721D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 w:rsidR="00BA0492" w:rsidRPr="00343216">
                    <w:rPr>
                      <w:rFonts w:ascii="나눔고딕" w:eastAsia="나눔고딕" w:hAnsi="나눔고딕"/>
                    </w:rPr>
                    <w:t>tring[]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translate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9F721D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 w:rsidR="00BA0492" w:rsidRPr="00343216">
                    <w:rPr>
                      <w:rFonts w:ascii="나눔고딕" w:eastAsia="나눔고딕" w:hAnsi="나눔고딕"/>
                    </w:rPr>
                    <w:t>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Korean_papar</w:t>
                  </w:r>
                  <w:proofErr w:type="spellEnd"/>
                </w:p>
              </w:tc>
            </w:tr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한국어 논문을 입력으로 받아 영어 번역문을 출력한다.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문단 단위 데이터를 기준으로 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</w:p>
              </w:tc>
            </w:tr>
          </w:tbl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BA0492" w:rsidRPr="00343216" w:rsidTr="002E7264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BA0492" w:rsidRPr="00343216" w:rsidTr="002E726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9F721D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 w:rsidR="00BA0492" w:rsidRPr="00343216">
                    <w:rPr>
                      <w:rFonts w:ascii="나눔고딕" w:eastAsia="나눔고딕" w:hAnsi="나눔고딕" w:hint="eastAsia"/>
                    </w:rPr>
                    <w:t>tring</w:t>
                  </w:r>
                  <w:r w:rsidR="00BA0492" w:rsidRPr="00343216">
                    <w:rPr>
                      <w:rFonts w:ascii="나눔고딕" w:eastAsia="나눔고딕" w:hAnsi="나눔고딕"/>
                    </w:rPr>
                    <w:t>[]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</w:rPr>
                    <w:t>E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rror_</w:t>
                  </w:r>
                  <w:r w:rsidRPr="00343216">
                    <w:rPr>
                      <w:rFonts w:ascii="나눔고딕" w:eastAsia="나눔고딕" w:hAnsi="나눔고딕"/>
                    </w:rPr>
                    <w:t>check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9F721D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S</w:t>
                  </w:r>
                  <w:r w:rsidR="00BA0492" w:rsidRPr="00343216">
                    <w:rPr>
                      <w:rFonts w:ascii="나눔고딕" w:eastAsia="나눔고딕" w:hAnsi="나눔고딕"/>
                    </w:rPr>
                    <w:t>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English_paper</w:t>
                  </w:r>
                  <w:proofErr w:type="spellEnd"/>
                </w:p>
              </w:tc>
            </w:tr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 xml:space="preserve">번역문 중 틀린 문장을 체크하여 </w:t>
                  </w:r>
                  <w:r w:rsidRPr="00343216">
                    <w:rPr>
                      <w:rFonts w:ascii="나눔고딕" w:eastAsia="나눔고딕" w:hAnsi="나눔고딕"/>
                    </w:rPr>
                    <w:t>DB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로 보내 재훈련 데이터로 사용하며,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사용자에게도 수정된 문장이 보이도록 반환한다.</w:t>
                  </w:r>
                </w:p>
              </w:tc>
            </w:tr>
          </w:tbl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BA0492" w:rsidRPr="00343216" w:rsidTr="002E7264">
        <w:trPr>
          <w:trHeight w:val="1661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BA0492" w:rsidRPr="00343216" w:rsidTr="002E726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PassiveTranslate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</w:tr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번역문 중 틀린 문장이 있을 경우 재훈련을 하도록 한다.</w:t>
                  </w:r>
                </w:p>
              </w:tc>
            </w:tr>
          </w:tbl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  <w:tr w:rsidR="00BA0492" w:rsidRPr="00343216" w:rsidTr="002E7264">
        <w:trPr>
          <w:trHeight w:val="1566"/>
        </w:trPr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BA0492" w:rsidRPr="00343216" w:rsidTr="002E726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C</w:t>
                  </w:r>
                  <w:r w:rsidRPr="00343216">
                    <w:rPr>
                      <w:rFonts w:ascii="나눔고딕" w:eastAsia="나눔고딕" w:hAnsi="나눔고딕" w:hint="eastAsia"/>
                    </w:rPr>
                    <w:t>opy2</w:t>
                  </w:r>
                  <w:r w:rsidRPr="00343216">
                    <w:rPr>
                      <w:rFonts w:ascii="나눔고딕" w:eastAsia="나눔고딕" w:hAnsi="나눔고딕"/>
                    </w:rPr>
                    <w:t>clipboard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</w:p>
              </w:tc>
            </w:tr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번역이 모두 완료된 글을 클립보드에 복사하도록 한다.</w:t>
                  </w:r>
                </w:p>
              </w:tc>
            </w:tr>
          </w:tbl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DE47A6">
      <w:pPr>
        <w:rPr>
          <w:rFonts w:ascii="나눔고딕" w:eastAsia="나눔고딕" w:hAnsi="나눔고딕"/>
          <w:b/>
          <w:sz w:val="24"/>
          <w:szCs w:val="24"/>
        </w:rPr>
      </w:pPr>
    </w:p>
    <w:p w:rsidR="00BA0492" w:rsidRPr="00343216" w:rsidRDefault="00BA0492" w:rsidP="00BA0492">
      <w:pPr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/>
        </w:rP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983"/>
        <w:gridCol w:w="2390"/>
        <w:gridCol w:w="3245"/>
      </w:tblGrid>
      <w:tr w:rsidR="00BA0492" w:rsidRPr="00343216" w:rsidTr="002E726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spacing w:after="180"/>
              <w:ind w:left="1200" w:firstLine="0"/>
              <w:jc w:val="center"/>
              <w:rPr>
                <w:rFonts w:ascii="나눔고딕" w:eastAsia="나눔고딕" w:hAnsi="나눔고딕"/>
                <w:b/>
                <w:sz w:val="26"/>
                <w:szCs w:val="26"/>
              </w:rPr>
            </w:pP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[</w:t>
            </w:r>
            <w:proofErr w:type="spellStart"/>
            <w:r w:rsidRPr="00343216">
              <w:rPr>
                <w:rFonts w:ascii="나눔고딕" w:eastAsia="나눔고딕" w:hAnsi="나눔고딕" w:hint="eastAsia"/>
                <w:b/>
                <w:sz w:val="26"/>
                <w:szCs w:val="26"/>
              </w:rPr>
              <w:t>Translate</w:t>
            </w:r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_</w:t>
            </w:r>
            <w:r w:rsidRPr="00343216">
              <w:rPr>
                <w:rFonts w:ascii="나눔고딕" w:eastAsia="나눔고딕" w:hAnsi="나눔고딕" w:hint="eastAsia"/>
                <w:b/>
                <w:sz w:val="26"/>
                <w:szCs w:val="26"/>
              </w:rPr>
              <w:t>web</w:t>
            </w:r>
            <w:proofErr w:type="spellEnd"/>
            <w:r w:rsidRPr="00343216">
              <w:rPr>
                <w:rFonts w:ascii="나눔고딕" w:eastAsia="나눔고딕" w:hAnsi="나눔고딕"/>
                <w:b/>
                <w:sz w:val="26"/>
                <w:szCs w:val="26"/>
              </w:rPr>
              <w:t>]</w:t>
            </w:r>
          </w:p>
        </w:tc>
      </w:tr>
      <w:tr w:rsidR="00BA0492" w:rsidRPr="00343216" w:rsidTr="002E726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BA0492" w:rsidRPr="00343216" w:rsidRDefault="00021C69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021C69">
              <w:rPr>
                <w:rFonts w:ascii="나눔고딕" w:eastAsia="나눔고딕" w:hAnsi="나눔고딕"/>
                <w:noProof/>
              </w:rPr>
              <w:pict w14:anchorId="0DEAFC1B">
                <v:shape id="_x0000_i1025" type="#_x0000_t75" alt="" style="width:274.75pt;height:180pt;visibility:visible;mso-wrap-style:square;mso-width-percent:0;mso-height-percent:0;mso-width-percent:0;mso-height-percent:0">
                  <v:imagedata r:id="rId17" o:title=""/>
                </v:shape>
              </w:pict>
            </w:r>
          </w:p>
        </w:tc>
      </w:tr>
      <w:tr w:rsidR="00BA0492" w:rsidRPr="00343216" w:rsidTr="002E7264">
        <w:trPr>
          <w:trHeight w:val="783"/>
        </w:trPr>
        <w:tc>
          <w:tcPr>
            <w:tcW w:w="1669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>번역 입출력을 보여주는</w:t>
            </w:r>
            <w:r w:rsidRPr="00343216">
              <w:rPr>
                <w:rFonts w:ascii="나눔고딕" w:eastAsia="나눔고딕" w:hAnsi="나눔고딕"/>
              </w:rPr>
              <w:t xml:space="preserve"> </w:t>
            </w:r>
            <w:r w:rsidRPr="00343216">
              <w:rPr>
                <w:rFonts w:ascii="나눔고딕" w:eastAsia="나눔고딕" w:hAnsi="나눔고딕" w:hint="eastAsia"/>
              </w:rPr>
              <w:t>클래스이다</w:t>
            </w:r>
            <w:r w:rsidRPr="00343216">
              <w:rPr>
                <w:rFonts w:ascii="나눔고딕" w:eastAsia="나눔고딕" w:hAnsi="나눔고딕"/>
              </w:rPr>
              <w:t xml:space="preserve">. </w:t>
            </w:r>
            <w:r w:rsidRPr="00343216">
              <w:rPr>
                <w:rFonts w:ascii="나눔고딕" w:eastAsia="나눔고딕" w:hAnsi="나눔고딕" w:hint="eastAsia"/>
              </w:rPr>
              <w:t xml:space="preserve">입력된 </w:t>
            </w:r>
            <w:proofErr w:type="spellStart"/>
            <w:r w:rsidRPr="00343216">
              <w:rPr>
                <w:rFonts w:ascii="나눔고딕" w:eastAsia="나눔고딕" w:hAnsi="나눔고딕"/>
              </w:rPr>
              <w:t>url</w:t>
            </w:r>
            <w:proofErr w:type="spellEnd"/>
            <w:r w:rsidRPr="00343216">
              <w:rPr>
                <w:rFonts w:ascii="나눔고딕" w:eastAsia="나눔고딕" w:hAnsi="나눔고딕" w:hint="eastAsia"/>
              </w:rPr>
              <w:t xml:space="preserve">에 해당하는 </w:t>
            </w:r>
            <w:proofErr w:type="spellStart"/>
            <w:r w:rsidRPr="00343216">
              <w:rPr>
                <w:rFonts w:ascii="나눔고딕" w:eastAsia="나눔고딕" w:hAnsi="나눔고딕" w:hint="eastAsia"/>
              </w:rPr>
              <w:t>웹페이지에</w:t>
            </w:r>
            <w:proofErr w:type="spellEnd"/>
            <w:r w:rsidRPr="00343216">
              <w:rPr>
                <w:rFonts w:ascii="나눔고딕" w:eastAsia="나눔고딕" w:hAnsi="나눔고딕" w:hint="eastAsia"/>
              </w:rPr>
              <w:t xml:space="preserve"> 대해 번역된 컨텐츠를 보여준다.</w:t>
            </w:r>
          </w:p>
        </w:tc>
      </w:tr>
      <w:tr w:rsidR="00BA0492" w:rsidRPr="00343216" w:rsidTr="002E7264">
        <w:tc>
          <w:tcPr>
            <w:tcW w:w="1669" w:type="dxa"/>
            <w:vMerge w:val="restart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Attribute</w:t>
            </w:r>
          </w:p>
        </w:tc>
        <w:tc>
          <w:tcPr>
            <w:tcW w:w="1983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Type</w:t>
            </w:r>
          </w:p>
        </w:tc>
        <w:tc>
          <w:tcPr>
            <w:tcW w:w="2390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Description</w:t>
            </w:r>
          </w:p>
        </w:tc>
      </w:tr>
      <w:tr w:rsidR="00BA0492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/>
              </w:rPr>
              <w:t>String</w:t>
            </w:r>
          </w:p>
        </w:tc>
        <w:tc>
          <w:tcPr>
            <w:tcW w:w="2390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W</w:t>
            </w:r>
            <w:r w:rsidRPr="00343216">
              <w:rPr>
                <w:rFonts w:ascii="나눔고딕" w:eastAsia="나눔고딕" w:hAnsi="나눔고딕" w:hint="eastAsia"/>
              </w:rPr>
              <w:t>eb_</w:t>
            </w:r>
            <w:r w:rsidRPr="00343216">
              <w:rPr>
                <w:rFonts w:ascii="나눔고딕" w:eastAsia="나눔고딕" w:hAnsi="나눔고딕"/>
              </w:rPr>
              <w:t>addr</w:t>
            </w:r>
            <w:proofErr w:type="spellEnd"/>
          </w:p>
        </w:tc>
        <w:tc>
          <w:tcPr>
            <w:tcW w:w="3245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 xml:space="preserve">번역할 </w:t>
            </w:r>
            <w:proofErr w:type="spellStart"/>
            <w:r w:rsidRPr="00343216">
              <w:rPr>
                <w:rFonts w:ascii="나눔고딕" w:eastAsia="나눔고딕" w:hAnsi="나눔고딕" w:hint="eastAsia"/>
              </w:rPr>
              <w:t>웹페이지</w:t>
            </w:r>
            <w:proofErr w:type="spellEnd"/>
            <w:r w:rsidRPr="00343216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Pr="00343216">
              <w:rPr>
                <w:rFonts w:ascii="나눔고딕" w:eastAsia="나눔고딕" w:hAnsi="나눔고딕"/>
              </w:rPr>
              <w:t>url</w:t>
            </w:r>
            <w:proofErr w:type="spellEnd"/>
          </w:p>
        </w:tc>
      </w:tr>
      <w:tr w:rsidR="00BA0492" w:rsidRPr="00343216" w:rsidTr="002E7264">
        <w:tc>
          <w:tcPr>
            <w:tcW w:w="1669" w:type="dxa"/>
            <w:vMerge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1983" w:type="dxa"/>
          </w:tcPr>
          <w:p w:rsidR="00BA0492" w:rsidRPr="00343216" w:rsidRDefault="00CD54CF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</w:t>
            </w:r>
            <w:r w:rsidR="00BA0492" w:rsidRPr="00343216">
              <w:rPr>
                <w:rFonts w:ascii="나눔고딕" w:eastAsia="나눔고딕" w:hAnsi="나눔고딕" w:hint="eastAsia"/>
              </w:rPr>
              <w:t>tring[]</w:t>
            </w:r>
          </w:p>
        </w:tc>
        <w:tc>
          <w:tcPr>
            <w:tcW w:w="2390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proofErr w:type="spellStart"/>
            <w:r w:rsidRPr="00343216">
              <w:rPr>
                <w:rFonts w:ascii="나눔고딕" w:eastAsia="나눔고딕" w:hAnsi="나눔고딕"/>
              </w:rPr>
              <w:t>T</w:t>
            </w:r>
            <w:r w:rsidRPr="00343216">
              <w:rPr>
                <w:rFonts w:ascii="나눔고딕" w:eastAsia="나눔고딕" w:hAnsi="나눔고딕" w:hint="eastAsia"/>
              </w:rPr>
              <w:t>ranslate_</w:t>
            </w:r>
            <w:r w:rsidRPr="00343216">
              <w:rPr>
                <w:rFonts w:ascii="나눔고딕" w:eastAsia="나눔고딕" w:hAnsi="나눔고딕"/>
              </w:rPr>
              <w:t>web_contents</w:t>
            </w:r>
            <w:proofErr w:type="spellEnd"/>
          </w:p>
        </w:tc>
        <w:tc>
          <w:tcPr>
            <w:tcW w:w="3245" w:type="dxa"/>
          </w:tcPr>
          <w:p w:rsidR="00BA0492" w:rsidRPr="00343216" w:rsidRDefault="00BA0492" w:rsidP="002E7264">
            <w:pPr>
              <w:pStyle w:val="af7"/>
              <w:ind w:firstLine="0"/>
              <w:rPr>
                <w:rFonts w:ascii="나눔고딕" w:eastAsia="나눔고딕" w:hAnsi="나눔고딕"/>
              </w:rPr>
            </w:pPr>
            <w:r w:rsidRPr="00343216">
              <w:rPr>
                <w:rFonts w:ascii="나눔고딕" w:eastAsia="나눔고딕" w:hAnsi="나눔고딕" w:hint="eastAsia"/>
              </w:rPr>
              <w:t xml:space="preserve">번역 </w:t>
            </w:r>
            <w:r w:rsidRPr="00343216">
              <w:rPr>
                <w:rFonts w:ascii="나눔고딕" w:eastAsia="나눔고딕" w:hAnsi="나눔고딕"/>
              </w:rPr>
              <w:t>content</w:t>
            </w:r>
          </w:p>
        </w:tc>
      </w:tr>
      <w:tr w:rsidR="00BA0492" w:rsidRPr="00343216" w:rsidTr="002E7264">
        <w:trPr>
          <w:trHeight w:val="836"/>
        </w:trPr>
        <w:tc>
          <w:tcPr>
            <w:tcW w:w="1669" w:type="dxa"/>
            <w:shd w:val="clear" w:color="auto" w:fill="C6D9F1"/>
            <w:vAlign w:val="center"/>
          </w:tcPr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  <w:b/>
              </w:rPr>
            </w:pPr>
            <w:r w:rsidRPr="00343216">
              <w:rPr>
                <w:rFonts w:ascii="나눔고딕" w:eastAsia="나눔고딕" w:hAnsi="나눔고딕"/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Parameter Name</w:t>
                  </w:r>
                </w:p>
              </w:tc>
            </w:tr>
            <w:tr w:rsidR="00BA0492" w:rsidRPr="00343216" w:rsidTr="002E7264">
              <w:trPr>
                <w:trHeight w:val="441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rPr>
                      <w:rFonts w:ascii="나눔고딕" w:eastAsia="나눔고딕" w:hAnsi="나눔고딕"/>
                      <w:sz w:val="18"/>
                      <w:szCs w:val="18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  <w:sz w:val="18"/>
                      <w:szCs w:val="18"/>
                    </w:rPr>
                    <w:t>translated</w:t>
                  </w:r>
                  <w:r w:rsidRPr="00343216">
                    <w:rPr>
                      <w:rFonts w:ascii="나눔고딕" w:eastAsia="나눔고딕" w:hAnsi="나눔고딕" w:hint="eastAsia"/>
                      <w:sz w:val="18"/>
                      <w:szCs w:val="18"/>
                    </w:rPr>
                    <w:t>_</w:t>
                  </w:r>
                  <w:r w:rsidRPr="00343216">
                    <w:rPr>
                      <w:rFonts w:ascii="나눔고딕" w:eastAsia="나눔고딕" w:hAnsi="나눔고딕"/>
                      <w:sz w:val="18"/>
                      <w:szCs w:val="18"/>
                    </w:rPr>
                    <w:t>web_content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>translate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  <w:sz w:val="20"/>
                    </w:rPr>
                  </w:pPr>
                  <w:proofErr w:type="spellStart"/>
                  <w:r w:rsidRPr="00343216">
                    <w:rPr>
                      <w:rFonts w:ascii="나눔고딕" w:eastAsia="나눔고딕" w:hAnsi="나눔고딕"/>
                      <w:sz w:val="20"/>
                    </w:rPr>
                    <w:t>web_addr</w:t>
                  </w:r>
                  <w:proofErr w:type="spellEnd"/>
                </w:p>
              </w:tc>
            </w:tr>
            <w:tr w:rsidR="00BA0492" w:rsidRPr="00343216" w:rsidTr="002E726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center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0492" w:rsidRPr="00343216" w:rsidRDefault="00BA0492" w:rsidP="002E7264">
                  <w:pPr>
                    <w:pStyle w:val="af7"/>
                    <w:ind w:firstLine="0"/>
                    <w:jc w:val="left"/>
                    <w:rPr>
                      <w:rFonts w:ascii="나눔고딕" w:eastAsia="나눔고딕" w:hAnsi="나눔고딕"/>
                    </w:rPr>
                  </w:pPr>
                  <w:r w:rsidRPr="00343216">
                    <w:rPr>
                      <w:rFonts w:ascii="나눔고딕" w:eastAsia="나눔고딕" w:hAnsi="나눔고딕" w:hint="eastAsia"/>
                    </w:rPr>
                    <w:t xml:space="preserve">한국어 </w:t>
                  </w:r>
                  <w:proofErr w:type="spellStart"/>
                  <w:r w:rsidRPr="00343216">
                    <w:rPr>
                      <w:rFonts w:ascii="나눔고딕" w:eastAsia="나눔고딕" w:hAnsi="나눔고딕" w:hint="eastAsia"/>
                    </w:rPr>
                    <w:t>웹페이지를</w:t>
                  </w:r>
                  <w:proofErr w:type="spellEnd"/>
                  <w:r w:rsidRPr="00343216">
                    <w:rPr>
                      <w:rFonts w:ascii="나눔고딕" w:eastAsia="나눔고딕" w:hAnsi="나눔고딕" w:hint="eastAsia"/>
                    </w:rPr>
                    <w:t xml:space="preserve"> 입력으로 받아 번역된 페이지로 출력한다.</w:t>
                  </w:r>
                  <w:r w:rsidRPr="00343216">
                    <w:rPr>
                      <w:rFonts w:ascii="나눔고딕" w:eastAsia="나눔고딕" w:hAnsi="나눔고딕"/>
                    </w:rPr>
                    <w:t xml:space="preserve"> </w:t>
                  </w:r>
                </w:p>
              </w:tc>
            </w:tr>
          </w:tbl>
          <w:p w:rsidR="00BA0492" w:rsidRPr="00343216" w:rsidRDefault="00BA0492" w:rsidP="002E7264">
            <w:pPr>
              <w:pStyle w:val="af7"/>
              <w:ind w:firstLine="0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BA0492" w:rsidRPr="00343216" w:rsidRDefault="00BA0492" w:rsidP="00DE47A6">
      <w:pPr>
        <w:rPr>
          <w:rFonts w:ascii="나눔고딕" w:eastAsia="나눔고딕" w:hAnsi="나눔고딕"/>
          <w:b/>
          <w:sz w:val="24"/>
          <w:szCs w:val="24"/>
        </w:rPr>
      </w:pPr>
    </w:p>
    <w:p w:rsidR="00F20374" w:rsidRPr="002F0B9B" w:rsidRDefault="00F102EC" w:rsidP="00DE47A6">
      <w:pPr>
        <w:rPr>
          <w:rFonts w:ascii="나눔고딕" w:eastAsia="나눔고딕" w:hAnsi="나눔고딕"/>
        </w:rPr>
      </w:pPr>
      <w:r w:rsidRPr="00343216">
        <w:rPr>
          <w:rFonts w:ascii="나눔고딕" w:eastAsia="나눔고딕" w:hAnsi="나눔고딕" w:hint="eastAsia"/>
          <w:b/>
          <w:sz w:val="24"/>
          <w:szCs w:val="24"/>
        </w:rPr>
        <w:t>주</w:t>
      </w:r>
      <w:r w:rsidR="00F20374" w:rsidRPr="00343216">
        <w:rPr>
          <w:rFonts w:ascii="나눔고딕" w:eastAsia="나눔고딕" w:hAnsi="나눔고딕" w:hint="eastAsia"/>
          <w:b/>
          <w:sz w:val="24"/>
          <w:szCs w:val="24"/>
        </w:rPr>
        <w:t>1</w:t>
      </w:r>
      <w:r w:rsidRPr="00343216">
        <w:rPr>
          <w:rFonts w:ascii="나눔고딕" w:eastAsia="나눔고딕" w:hAnsi="나눔고딕" w:hint="eastAsia"/>
          <w:b/>
          <w:sz w:val="24"/>
          <w:szCs w:val="24"/>
        </w:rPr>
        <w:t>) 모든 개별 클래스에 대하여 클래스 명세를 작성해야 함</w:t>
      </w:r>
    </w:p>
    <w:p w:rsidR="00A83DE5" w:rsidRPr="00343216" w:rsidRDefault="00F20374" w:rsidP="00F20374">
      <w:pPr>
        <w:spacing w:before="100" w:beforeAutospacing="1" w:after="100" w:afterAutospacing="1"/>
        <w:rPr>
          <w:rFonts w:ascii="나눔고딕" w:eastAsia="나눔고딕" w:hAnsi="나눔고딕"/>
          <w:b/>
          <w:snapToGrid w:val="0"/>
          <w:kern w:val="16"/>
          <w:sz w:val="24"/>
          <w:szCs w:val="24"/>
        </w:rPr>
      </w:pPr>
      <w:r w:rsidRPr="00343216">
        <w:rPr>
          <w:rFonts w:ascii="나눔고딕" w:eastAsia="나눔고딕" w:hAnsi="나눔고딕" w:hint="eastAsia"/>
          <w:b/>
          <w:snapToGrid w:val="0"/>
          <w:kern w:val="16"/>
          <w:sz w:val="24"/>
          <w:szCs w:val="24"/>
        </w:rPr>
        <w:t>주2)</w:t>
      </w:r>
      <w:r w:rsidRPr="00343216">
        <w:rPr>
          <w:rFonts w:ascii="나눔고딕" w:eastAsia="나눔고딕" w:hAnsi="나눔고딕"/>
          <w:b/>
          <w:snapToGrid w:val="0"/>
          <w:kern w:val="16"/>
          <w:sz w:val="24"/>
          <w:szCs w:val="24"/>
        </w:rPr>
        <w:t xml:space="preserve"> </w:t>
      </w:r>
      <w:r w:rsidRPr="00343216">
        <w:rPr>
          <w:rFonts w:ascii="나눔고딕" w:eastAsia="나눔고딕" w:hAnsi="나눔고딕" w:hint="eastAsia"/>
          <w:b/>
          <w:snapToGrid w:val="0"/>
          <w:kern w:val="16"/>
          <w:sz w:val="24"/>
          <w:szCs w:val="24"/>
        </w:rPr>
        <w:t xml:space="preserve">클래스 명세에서 </w:t>
      </w:r>
      <w:r w:rsidRPr="00343216">
        <w:rPr>
          <w:rFonts w:ascii="나눔고딕" w:eastAsia="나눔고딕" w:hAnsi="나눔고딕"/>
          <w:b/>
          <w:snapToGrid w:val="0"/>
          <w:kern w:val="16"/>
          <w:sz w:val="24"/>
          <w:szCs w:val="24"/>
        </w:rPr>
        <w:t xml:space="preserve">operation </w:t>
      </w:r>
      <w:r w:rsidRPr="00343216">
        <w:rPr>
          <w:rFonts w:ascii="나눔고딕" w:eastAsia="나눔고딕" w:hAnsi="나눔고딕" w:hint="eastAsia"/>
          <w:b/>
          <w:snapToGrid w:val="0"/>
          <w:kern w:val="16"/>
          <w:sz w:val="24"/>
          <w:szCs w:val="24"/>
        </w:rPr>
        <w:t xml:space="preserve">이름과 </w:t>
      </w:r>
      <w:r w:rsidRPr="00343216">
        <w:rPr>
          <w:rFonts w:ascii="나눔고딕" w:eastAsia="나눔고딕" w:hAnsi="나눔고딕"/>
          <w:b/>
          <w:snapToGrid w:val="0"/>
          <w:kern w:val="16"/>
          <w:sz w:val="24"/>
          <w:szCs w:val="24"/>
        </w:rPr>
        <w:t>description</w:t>
      </w:r>
      <w:r w:rsidRPr="00343216">
        <w:rPr>
          <w:rFonts w:ascii="나눔고딕" w:eastAsia="나눔고딕" w:hAnsi="나눔고딕" w:hint="eastAsia"/>
          <w:b/>
          <w:snapToGrid w:val="0"/>
          <w:kern w:val="16"/>
          <w:sz w:val="24"/>
          <w:szCs w:val="24"/>
        </w:rPr>
        <w:t xml:space="preserve">은 작성해야 하나 분석 단계이므로 </w:t>
      </w:r>
      <w:proofErr w:type="spellStart"/>
      <w:r w:rsidRPr="00343216">
        <w:rPr>
          <w:rFonts w:ascii="나눔고딕" w:eastAsia="나눔고딕" w:hAnsi="나눔고딕" w:hint="eastAsia"/>
          <w:b/>
          <w:snapToGrid w:val="0"/>
          <w:kern w:val="16"/>
          <w:sz w:val="24"/>
          <w:szCs w:val="24"/>
        </w:rPr>
        <w:t>파라미터에</w:t>
      </w:r>
      <w:proofErr w:type="spellEnd"/>
      <w:r w:rsidRPr="00343216">
        <w:rPr>
          <w:rFonts w:ascii="나눔고딕" w:eastAsia="나눔고딕" w:hAnsi="나눔고딕" w:hint="eastAsia"/>
          <w:b/>
          <w:snapToGrid w:val="0"/>
          <w:kern w:val="16"/>
          <w:sz w:val="24"/>
          <w:szCs w:val="24"/>
        </w:rPr>
        <w:t xml:space="preserve"> 대해서는 기술하지 않아도 무방함.</w:t>
      </w:r>
    </w:p>
    <w:sectPr w:rsidR="00A83DE5" w:rsidRPr="00343216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C69" w:rsidRDefault="00021C69">
      <w:r>
        <w:separator/>
      </w:r>
    </w:p>
  </w:endnote>
  <w:endnote w:type="continuationSeparator" w:id="0">
    <w:p w:rsidR="00021C69" w:rsidRDefault="0002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377264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377264">
      <w:rPr>
        <w:rStyle w:val="a6"/>
        <w:rFonts w:ascii="Arial" w:hAnsi="Arial" w:cs="Arial"/>
      </w:rPr>
      <w:fldChar w:fldCharType="separate"/>
    </w:r>
    <w:r w:rsidR="00DE47A6">
      <w:rPr>
        <w:rStyle w:val="a6"/>
        <w:rFonts w:ascii="Arial" w:hAnsi="Arial" w:cs="Arial"/>
        <w:noProof/>
      </w:rPr>
      <w:t>2</w:t>
    </w:r>
    <w:r w:rsidR="00377264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C69" w:rsidRDefault="00021C69">
      <w:r>
        <w:separator/>
      </w:r>
    </w:p>
  </w:footnote>
  <w:footnote w:type="continuationSeparator" w:id="0">
    <w:p w:rsidR="00021C69" w:rsidRDefault="0002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F0187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:rsidTr="008D354C">
      <w:tc>
        <w:tcPr>
          <w:tcW w:w="2900" w:type="dxa"/>
          <w:shd w:val="clear" w:color="auto" w:fill="auto"/>
        </w:tcPr>
        <w:p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8C102A" w:rsidRDefault="000165E7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F0187D">
            <w:t>1</w:t>
          </w:r>
        </w:p>
      </w:tc>
    </w:tr>
  </w:tbl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bordersDoNotSurroundHeader/>
  <w:bordersDoNotSurroundFooter/>
  <w:hideSpellingErrors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34DD"/>
    <w:rsid w:val="000165E7"/>
    <w:rsid w:val="00021C69"/>
    <w:rsid w:val="00032A93"/>
    <w:rsid w:val="0003526C"/>
    <w:rsid w:val="00035322"/>
    <w:rsid w:val="00045FD2"/>
    <w:rsid w:val="00050919"/>
    <w:rsid w:val="0005460C"/>
    <w:rsid w:val="000659A9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0B9B"/>
    <w:rsid w:val="002F39C6"/>
    <w:rsid w:val="003032B5"/>
    <w:rsid w:val="00332AC9"/>
    <w:rsid w:val="00343216"/>
    <w:rsid w:val="00377264"/>
    <w:rsid w:val="003860F0"/>
    <w:rsid w:val="003B75E6"/>
    <w:rsid w:val="003E74F7"/>
    <w:rsid w:val="003F41A3"/>
    <w:rsid w:val="00426862"/>
    <w:rsid w:val="0044728D"/>
    <w:rsid w:val="004E6BBA"/>
    <w:rsid w:val="005103A8"/>
    <w:rsid w:val="00551232"/>
    <w:rsid w:val="00551AE4"/>
    <w:rsid w:val="005773C3"/>
    <w:rsid w:val="00580E51"/>
    <w:rsid w:val="005908A8"/>
    <w:rsid w:val="0059471D"/>
    <w:rsid w:val="005B5947"/>
    <w:rsid w:val="005E0F0B"/>
    <w:rsid w:val="005E47C3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F660E"/>
    <w:rsid w:val="00700CBC"/>
    <w:rsid w:val="00730E56"/>
    <w:rsid w:val="0075031C"/>
    <w:rsid w:val="00757923"/>
    <w:rsid w:val="007618FD"/>
    <w:rsid w:val="007679A3"/>
    <w:rsid w:val="007871AF"/>
    <w:rsid w:val="007A1E8B"/>
    <w:rsid w:val="007A2EB6"/>
    <w:rsid w:val="007C6D74"/>
    <w:rsid w:val="007C7C42"/>
    <w:rsid w:val="007D6731"/>
    <w:rsid w:val="007F7114"/>
    <w:rsid w:val="00826B10"/>
    <w:rsid w:val="0083114A"/>
    <w:rsid w:val="00870EAC"/>
    <w:rsid w:val="008A32D1"/>
    <w:rsid w:val="008C102A"/>
    <w:rsid w:val="008C79C4"/>
    <w:rsid w:val="008D354C"/>
    <w:rsid w:val="00927C2D"/>
    <w:rsid w:val="009351F3"/>
    <w:rsid w:val="00945DFE"/>
    <w:rsid w:val="009721AC"/>
    <w:rsid w:val="009E2ECB"/>
    <w:rsid w:val="009F721D"/>
    <w:rsid w:val="00A02CBF"/>
    <w:rsid w:val="00A1014C"/>
    <w:rsid w:val="00A148C1"/>
    <w:rsid w:val="00A23BF8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1FAB"/>
    <w:rsid w:val="00B149CE"/>
    <w:rsid w:val="00B37A21"/>
    <w:rsid w:val="00BA0492"/>
    <w:rsid w:val="00BF5E92"/>
    <w:rsid w:val="00C618F7"/>
    <w:rsid w:val="00C61947"/>
    <w:rsid w:val="00C73694"/>
    <w:rsid w:val="00C90266"/>
    <w:rsid w:val="00CA58C6"/>
    <w:rsid w:val="00CB414C"/>
    <w:rsid w:val="00CB45B8"/>
    <w:rsid w:val="00CB59B0"/>
    <w:rsid w:val="00CC1521"/>
    <w:rsid w:val="00CC5E96"/>
    <w:rsid w:val="00CC7696"/>
    <w:rsid w:val="00CD54CF"/>
    <w:rsid w:val="00CF2DB6"/>
    <w:rsid w:val="00D65AF2"/>
    <w:rsid w:val="00DE47A6"/>
    <w:rsid w:val="00E04381"/>
    <w:rsid w:val="00E11E5B"/>
    <w:rsid w:val="00E300A3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E3B15"/>
    <w:rsid w:val="00F0187D"/>
    <w:rsid w:val="00F03DEA"/>
    <w:rsid w:val="00F102EC"/>
    <w:rsid w:val="00F15911"/>
    <w:rsid w:val="00F20374"/>
    <w:rsid w:val="00F32DA1"/>
    <w:rsid w:val="00F3409C"/>
    <w:rsid w:val="00F71FF5"/>
    <w:rsid w:val="00F9385B"/>
    <w:rsid w:val="00F9776E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81E73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  <w:lang w:eastAsia="ko-KR"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8645D-1479-4BBE-95C5-F56F9D3C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146</TotalTime>
  <Pages>23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6184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김종운</cp:lastModifiedBy>
  <cp:revision>30</cp:revision>
  <cp:lastPrinted>2001-05-08T04:49:00Z</cp:lastPrinted>
  <dcterms:created xsi:type="dcterms:W3CDTF">2011-10-04T16:09:00Z</dcterms:created>
  <dcterms:modified xsi:type="dcterms:W3CDTF">2020-05-09T12:17:00Z</dcterms:modified>
</cp:coreProperties>
</file>